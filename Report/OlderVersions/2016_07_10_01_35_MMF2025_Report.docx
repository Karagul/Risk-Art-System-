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1A4AB9D9" w14:textId="77777777">
        <w:trPr>
          <w:cnfStyle w:val="100000000000" w:firstRow="1" w:lastRow="0" w:firstColumn="0" w:lastColumn="0" w:oddVBand="0" w:evenVBand="0" w:oddHBand="0" w:evenHBand="0" w:firstRowFirstColumn="0" w:firstRowLastColumn="0" w:lastRowFirstColumn="0" w:lastRowLastColumn="0"/>
          <w:trHeight w:hRule="exact" w:val="288"/>
        </w:trPr>
        <w:tc>
          <w:tcPr>
            <w:tcW w:w="10800" w:type="dxa"/>
          </w:tcPr>
          <w:p w14:paraId="47E794F8" w14:textId="77777777" w:rsidR="00A20C5E" w:rsidRDefault="00A20C5E"/>
        </w:tc>
      </w:tr>
      <w:tr w:rsidR="00A20C5E" w14:paraId="0AC23716"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3FC885CF" w14:textId="77777777" w:rsidR="00A20C5E" w:rsidRDefault="00A20C5E"/>
        </w:tc>
      </w:tr>
      <w:tr w:rsidR="00A20C5E" w14:paraId="75A35085"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95607">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Default="00E95607">
                  <w:pPr>
                    <w:pStyle w:val="Header-Details"/>
                  </w:pPr>
                  <w:r>
                    <w:t>Pantelis Isaiah – 995354593</w:t>
                  </w:r>
                </w:p>
                <w:p w14:paraId="07C36EDC" w14:textId="1EAAEEC4" w:rsidR="00E95607" w:rsidRDefault="00E95607">
                  <w:pPr>
                    <w:pStyle w:val="Header-Details"/>
                  </w:pPr>
                  <w:r>
                    <w:t xml:space="preserve">Sergio Ortiz </w:t>
                  </w:r>
                  <w:proofErr w:type="spellStart"/>
                  <w:r>
                    <w:t>Orendain</w:t>
                  </w:r>
                  <w:proofErr w:type="spellEnd"/>
                  <w:r w:rsidR="008F3522">
                    <w:t xml:space="preserve"> - 1002248533</w:t>
                  </w:r>
                </w:p>
                <w:p w14:paraId="6F80A18B" w14:textId="4A145C1D" w:rsidR="00E95607" w:rsidRDefault="00E95607">
                  <w:pPr>
                    <w:pStyle w:val="Header-Details"/>
                  </w:pPr>
                  <w:r>
                    <w:t xml:space="preserve">José </w:t>
                  </w:r>
                  <w:proofErr w:type="spellStart"/>
                  <w:r>
                    <w:t>Saad</w:t>
                  </w:r>
                  <w:proofErr w:type="spellEnd"/>
                  <w:r>
                    <w:t xml:space="preserve"> Canales</w:t>
                  </w:r>
                  <w:r w:rsidR="004904DD">
                    <w:t xml:space="preserve"> - 999048392</w:t>
                  </w:r>
                </w:p>
                <w:p w14:paraId="34C25778" w14:textId="70BC62C6" w:rsidR="00E95607" w:rsidRDefault="00E95607">
                  <w:pPr>
                    <w:pStyle w:val="Header-Details"/>
                  </w:pPr>
                  <w:r>
                    <w:t xml:space="preserve">Ryan </w:t>
                  </w:r>
                  <w:proofErr w:type="spellStart"/>
                  <w:r>
                    <w:t>Shrott</w:t>
                  </w:r>
                  <w:proofErr w:type="spellEnd"/>
                  <w:r w:rsidR="004904DD">
                    <w:t xml:space="preserve"> - </w:t>
                  </w:r>
                  <w:r w:rsidR="00E43087">
                    <w:t>998931223</w:t>
                  </w:r>
                </w:p>
                <w:p w14:paraId="1EA267BE" w14:textId="77777777" w:rsidR="00E95607" w:rsidRDefault="00E95607">
                  <w:pPr>
                    <w:pStyle w:val="Header-Details"/>
                  </w:pP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8B2CFB" w:rsidP="00DE4492"/>
      </w:sdtContent>
    </w:sdt>
    <w:sdt>
      <w:sdtPr>
        <w:id w:val="6002714"/>
        <w:placeholder>
          <w:docPart w:val="92880EB4D8A6454AABAC70FB2504D645"/>
        </w:placeholder>
      </w:sdtPr>
      <w:sdtContent>
        <w:p w14:paraId="0376A945" w14:textId="45518C31" w:rsidR="00920301" w:rsidRDefault="00934201" w:rsidP="00920301">
          <w:pPr>
            <w:pStyle w:val="BodyText"/>
            <w:spacing w:after="120"/>
          </w:pPr>
          <w:r>
            <w:t>Say something about the decomposition by sector.</w:t>
          </w:r>
        </w:p>
        <w:p w14:paraId="62678A2B" w14:textId="7A487695" w:rsidR="00A20C5E" w:rsidRDefault="008B2CFB"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42FB6A84">
            <wp:extent cx="6296660" cy="1523365"/>
            <wp:effectExtent l="76200" t="50800" r="104140" b="1530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id w:val="6002722"/>
        <w:placeholder>
          <w:docPart w:val="01AF120F1A56CB448055879024C21F19"/>
        </w:placeholder>
      </w:sdtPr>
      <w:sdtEndPr>
        <w:rPr>
          <w:rStyle w:val="Heading2Char"/>
          <w:b/>
          <w:bCs w:val="0"/>
          <w:sz w:val="26"/>
          <w:szCs w:val="26"/>
        </w:rPr>
      </w:sdtEndPr>
      <w:sdtContent>
        <w:p w14:paraId="7B053BCA" w14:textId="32FF7A96"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Content>
        <w:p w14:paraId="13A6307E" w14:textId="77777777" w:rsidR="003E566B" w:rsidRDefault="00614343">
          <w:pPr>
            <w:pStyle w:val="BodyText"/>
          </w:pPr>
          <w:r>
            <w:t>Say something about the decomposition by asset class.</w:t>
          </w:r>
        </w:p>
        <w:p w14:paraId="3D3A1862" w14:textId="6681A5FE" w:rsidR="00C12C04" w:rsidRDefault="0067195E" w:rsidP="00C12C04">
          <w:pPr>
            <w:pStyle w:val="BodyText"/>
            <w:jc w:val="left"/>
          </w:pPr>
          <w:r>
            <w:rPr>
              <w:noProof/>
            </w:rPr>
            <w:drawing>
              <wp:inline distT="0" distB="0" distL="0" distR="0" wp14:anchorId="6A1BE249" wp14:editId="646DE11D">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43087">
            <w:rPr>
              <w:noProof/>
            </w:rPr>
            <w:drawing>
              <wp:inline distT="0" distB="0" distL="0" distR="0" wp14:anchorId="0ADD69D2" wp14:editId="666212D0">
                <wp:extent cx="3086100" cy="3200400"/>
                <wp:effectExtent l="0" t="0" r="127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p w14:paraId="66D7B009" w14:textId="7B892966" w:rsidR="009C7B6D" w:rsidRDefault="009C7B6D" w:rsidP="006447F6">
      <w:pPr>
        <w:pStyle w:val="Heading1"/>
      </w:pPr>
      <w:r>
        <w:t>Sensitivities</w:t>
      </w:r>
    </w:p>
    <w:tbl>
      <w:tblPr>
        <w:tblStyle w:val="MediumShading1-Accent2"/>
        <w:tblW w:w="0" w:type="auto"/>
        <w:jc w:val="center"/>
        <w:tblLayout w:type="fixed"/>
        <w:tblLook w:val="04A0" w:firstRow="1" w:lastRow="0" w:firstColumn="1" w:lastColumn="0" w:noHBand="0" w:noVBand="1"/>
      </w:tblPr>
      <w:tblGrid>
        <w:gridCol w:w="1803"/>
        <w:gridCol w:w="1640"/>
      </w:tblGrid>
      <w:tr w:rsidR="004E155E" w:rsidRPr="0044105F" w14:paraId="2812BDE8" w14:textId="77777777" w:rsidTr="0044105F">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3443" w:type="dxa"/>
            <w:gridSpan w:val="2"/>
            <w:vAlign w:val="center"/>
          </w:tcPr>
          <w:p w14:paraId="3248A5F0" w14:textId="6DFD86DA" w:rsidR="004E155E" w:rsidRPr="0044105F" w:rsidRDefault="004E155E" w:rsidP="0044105F">
            <w:pPr>
              <w:jc w:val="center"/>
              <w:rPr>
                <w:color w:val="FFFFFF" w:themeColor="background1"/>
                <w:sz w:val="24"/>
                <w:szCs w:val="24"/>
              </w:rPr>
            </w:pPr>
            <w:r w:rsidRPr="0044105F">
              <w:rPr>
                <w:color w:val="FFFFFF" w:themeColor="background1"/>
                <w:sz w:val="24"/>
                <w:szCs w:val="24"/>
              </w:rPr>
              <w:t>Sensitivities</w:t>
            </w:r>
          </w:p>
        </w:tc>
      </w:tr>
      <w:tr w:rsidR="004E155E" w:rsidRPr="0044105F" w14:paraId="23718D03" w14:textId="77777777" w:rsidTr="0044105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vAlign w:val="center"/>
          </w:tcPr>
          <w:p w14:paraId="4BD7DD78" w14:textId="1A905647" w:rsidR="004E155E" w:rsidRPr="0044105F" w:rsidRDefault="004E155E" w:rsidP="0044105F">
            <w:pPr>
              <w:jc w:val="center"/>
              <w:rPr>
                <w:bCs w:val="0"/>
                <w:color w:val="000000" w:themeColor="text1"/>
                <w:sz w:val="24"/>
                <w:szCs w:val="24"/>
              </w:rPr>
            </w:pPr>
            <w:r w:rsidRPr="0044105F">
              <w:rPr>
                <w:color w:val="000000" w:themeColor="text1"/>
                <w:sz w:val="24"/>
                <w:szCs w:val="24"/>
              </w:rPr>
              <w:t>CR01</w:t>
            </w:r>
          </w:p>
        </w:tc>
        <w:tc>
          <w:tcPr>
            <w:tcW w:w="1640" w:type="dxa"/>
            <w:tcBorders>
              <w:left w:val="single" w:sz="4" w:space="0" w:color="auto"/>
            </w:tcBorders>
            <w:vAlign w:val="center"/>
          </w:tcPr>
          <w:p w14:paraId="320275E4" w14:textId="3229F412" w:rsidR="004E155E" w:rsidRPr="0044105F" w:rsidRDefault="004E155E" w:rsidP="0044105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sidRPr="0044105F">
              <w:rPr>
                <w:b/>
                <w:color w:val="000000" w:themeColor="text1"/>
                <w:sz w:val="24"/>
                <w:szCs w:val="24"/>
              </w:rPr>
              <w:t>17,100</w:t>
            </w:r>
          </w:p>
        </w:tc>
      </w:tr>
      <w:tr w:rsidR="00C54F00" w:rsidRPr="0044105F" w14:paraId="508042BC" w14:textId="77777777" w:rsidTr="0044105F">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vAlign w:val="center"/>
          </w:tcPr>
          <w:p w14:paraId="720C3F53" w14:textId="54AC5891" w:rsidR="009C7B6D" w:rsidRPr="0044105F" w:rsidRDefault="00C54F00" w:rsidP="0044105F">
            <w:pPr>
              <w:jc w:val="center"/>
              <w:rPr>
                <w:color w:val="000000" w:themeColor="text1"/>
                <w:sz w:val="24"/>
                <w:szCs w:val="24"/>
              </w:rPr>
            </w:pPr>
            <w:r w:rsidRPr="0044105F">
              <w:rPr>
                <w:color w:val="000000" w:themeColor="text1"/>
                <w:sz w:val="24"/>
                <w:szCs w:val="24"/>
              </w:rPr>
              <w:t>Duration</w:t>
            </w:r>
          </w:p>
        </w:tc>
        <w:tc>
          <w:tcPr>
            <w:tcW w:w="1640" w:type="dxa"/>
            <w:tcBorders>
              <w:left w:val="single" w:sz="4" w:space="0" w:color="auto"/>
            </w:tcBorders>
            <w:vAlign w:val="center"/>
          </w:tcPr>
          <w:p w14:paraId="5AE64F62" w14:textId="515981D7" w:rsidR="009C7B6D" w:rsidRPr="0044105F" w:rsidRDefault="00C54F00" w:rsidP="0044105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44105F">
              <w:rPr>
                <w:b/>
                <w:color w:val="000000" w:themeColor="text1"/>
                <w:sz w:val="24"/>
                <w:szCs w:val="24"/>
              </w:rPr>
              <w:t>8.05</w:t>
            </w:r>
          </w:p>
        </w:tc>
      </w:tr>
      <w:tr w:rsidR="00C54F00" w:rsidRPr="0044105F" w14:paraId="4A1402D7" w14:textId="77777777" w:rsidTr="0044105F">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vAlign w:val="center"/>
          </w:tcPr>
          <w:p w14:paraId="638D01DB" w14:textId="4256B65C" w:rsidR="009C7B6D" w:rsidRPr="0044105F" w:rsidRDefault="00C54F00" w:rsidP="0044105F">
            <w:pPr>
              <w:jc w:val="center"/>
              <w:rPr>
                <w:color w:val="000000" w:themeColor="text1"/>
                <w:sz w:val="24"/>
                <w:szCs w:val="24"/>
              </w:rPr>
            </w:pPr>
            <w:r w:rsidRPr="0044105F">
              <w:rPr>
                <w:color w:val="000000" w:themeColor="text1"/>
                <w:sz w:val="24"/>
                <w:szCs w:val="24"/>
              </w:rPr>
              <w:t>Convexity</w:t>
            </w:r>
          </w:p>
        </w:tc>
        <w:tc>
          <w:tcPr>
            <w:tcW w:w="1640" w:type="dxa"/>
            <w:tcBorders>
              <w:left w:val="single" w:sz="4" w:space="0" w:color="auto"/>
            </w:tcBorders>
            <w:vAlign w:val="center"/>
          </w:tcPr>
          <w:p w14:paraId="338D2D6A" w14:textId="73743103" w:rsidR="009C7B6D" w:rsidRPr="0044105F" w:rsidRDefault="00C54F00" w:rsidP="0044105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sidRPr="0044105F">
              <w:rPr>
                <w:b/>
                <w:color w:val="000000" w:themeColor="text1"/>
                <w:sz w:val="24"/>
                <w:szCs w:val="24"/>
              </w:rPr>
              <w:t>0.96</w:t>
            </w:r>
          </w:p>
        </w:tc>
      </w:tr>
      <w:tr w:rsidR="00C54F00" w:rsidRPr="0044105F" w14:paraId="0EF8CC69" w14:textId="77777777" w:rsidTr="0044105F">
        <w:trPr>
          <w:cnfStyle w:val="000000010000" w:firstRow="0" w:lastRow="0" w:firstColumn="0" w:lastColumn="0" w:oddVBand="0" w:evenVBand="0" w:oddHBand="0" w:evenHBand="1"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vAlign w:val="center"/>
          </w:tcPr>
          <w:p w14:paraId="7CBDC8F2" w14:textId="502999BB" w:rsidR="009C7B6D" w:rsidRPr="0044105F" w:rsidRDefault="00C54F00" w:rsidP="0044105F">
            <w:pPr>
              <w:jc w:val="center"/>
              <w:rPr>
                <w:color w:val="000000" w:themeColor="text1"/>
                <w:sz w:val="24"/>
                <w:szCs w:val="24"/>
              </w:rPr>
            </w:pPr>
            <w:r w:rsidRPr="0044105F">
              <w:rPr>
                <w:color w:val="000000" w:themeColor="text1"/>
                <w:sz w:val="24"/>
                <w:szCs w:val="24"/>
              </w:rPr>
              <w:t>DV01</w:t>
            </w:r>
          </w:p>
        </w:tc>
        <w:tc>
          <w:tcPr>
            <w:tcW w:w="1640" w:type="dxa"/>
            <w:tcBorders>
              <w:left w:val="single" w:sz="4" w:space="0" w:color="auto"/>
            </w:tcBorders>
            <w:vAlign w:val="center"/>
          </w:tcPr>
          <w:p w14:paraId="17D2D9C3" w14:textId="6F7E0EE3" w:rsidR="009C7B6D" w:rsidRPr="0044105F" w:rsidRDefault="00C54F00" w:rsidP="0044105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44105F">
              <w:rPr>
                <w:b/>
                <w:color w:val="000000" w:themeColor="text1"/>
                <w:sz w:val="24"/>
                <w:szCs w:val="24"/>
              </w:rPr>
              <w:t>210,300</w:t>
            </w:r>
          </w:p>
        </w:tc>
      </w:tr>
    </w:tbl>
    <w:p w14:paraId="78C5CB53" w14:textId="128C8102" w:rsidR="00A20C5E" w:rsidRDefault="00DA6BC3" w:rsidP="006447F6">
      <w:pPr>
        <w:pStyle w:val="Heading1"/>
      </w:pPr>
      <w:proofErr w:type="spellStart"/>
      <w:r>
        <w:t>VaR</w:t>
      </w:r>
      <w:proofErr w:type="spellEnd"/>
      <w:r w:rsidR="00A66E11">
        <w:t xml:space="preserve"> calculations</w:t>
      </w:r>
    </w:p>
    <w:p w14:paraId="51401CAF" w14:textId="43670681" w:rsidR="0044105F" w:rsidRPr="0044105F" w:rsidRDefault="0044105F" w:rsidP="00CF2F5F">
      <w:r>
        <w:t>In CAD</w:t>
      </w:r>
    </w:p>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1429"/>
        <w:gridCol w:w="1430"/>
        <w:gridCol w:w="1429"/>
        <w:gridCol w:w="1430"/>
      </w:tblGrid>
      <w:tr w:rsidR="0044105F" w:rsidRPr="00BB798C" w14:paraId="23DB578C" w14:textId="77777777" w:rsidTr="00D144C3">
        <w:trPr>
          <w:cnfStyle w:val="100000000000" w:firstRow="1" w:lastRow="0" w:firstColumn="0" w:lastColumn="0" w:oddVBand="0" w:evenVBand="0" w:oddHBand="0"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2859" w:type="dxa"/>
            <w:tcBorders>
              <w:top w:val="none" w:sz="0" w:space="0" w:color="auto"/>
              <w:left w:val="none" w:sz="0" w:space="0" w:color="auto"/>
              <w:bottom w:val="single" w:sz="4" w:space="0" w:color="auto"/>
              <w:right w:val="nil"/>
            </w:tcBorders>
            <w:vAlign w:val="center"/>
          </w:tcPr>
          <w:p w14:paraId="041A9827" w14:textId="7DF3A4B4" w:rsidR="004E155E" w:rsidRPr="00BB798C" w:rsidRDefault="002076DE" w:rsidP="00CF2F5F">
            <w:pPr>
              <w:jc w:val="center"/>
              <w:rPr>
                <w:color w:val="FFFFFF" w:themeColor="background1"/>
                <w:sz w:val="24"/>
                <w:szCs w:val="24"/>
              </w:rPr>
            </w:pPr>
            <w:proofErr w:type="spellStart"/>
            <w:r w:rsidRPr="00BB798C">
              <w:rPr>
                <w:color w:val="FFFFFF" w:themeColor="background1"/>
                <w:sz w:val="24"/>
                <w:szCs w:val="24"/>
              </w:rPr>
              <w:t>VaR</w:t>
            </w:r>
            <w:proofErr w:type="spellEnd"/>
          </w:p>
        </w:tc>
        <w:tc>
          <w:tcPr>
            <w:tcW w:w="2859" w:type="dxa"/>
            <w:gridSpan w:val="2"/>
            <w:tcBorders>
              <w:top w:val="none" w:sz="0" w:space="0" w:color="auto"/>
              <w:left w:val="nil"/>
              <w:bottom w:val="single" w:sz="4" w:space="0" w:color="auto"/>
              <w:right w:val="nil"/>
            </w:tcBorders>
            <w:vAlign w:val="center"/>
          </w:tcPr>
          <w:p w14:paraId="0B4BBAA8" w14:textId="54F54D6F" w:rsidR="004E155E" w:rsidRPr="00BB798C" w:rsidRDefault="004E155E" w:rsidP="00CF2F5F">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BB798C">
              <w:rPr>
                <w:color w:val="FFFFFF" w:themeColor="background1"/>
                <w:sz w:val="24"/>
                <w:szCs w:val="24"/>
              </w:rPr>
              <w:t>95%</w:t>
            </w:r>
          </w:p>
        </w:tc>
        <w:tc>
          <w:tcPr>
            <w:tcW w:w="2859" w:type="dxa"/>
            <w:gridSpan w:val="2"/>
            <w:tcBorders>
              <w:top w:val="none" w:sz="0" w:space="0" w:color="auto"/>
              <w:left w:val="nil"/>
              <w:bottom w:val="single" w:sz="4" w:space="0" w:color="auto"/>
              <w:right w:val="none" w:sz="0" w:space="0" w:color="auto"/>
            </w:tcBorders>
            <w:vAlign w:val="center"/>
          </w:tcPr>
          <w:p w14:paraId="73447221" w14:textId="61A86C05" w:rsidR="004E155E" w:rsidRPr="00BB798C" w:rsidRDefault="004E155E" w:rsidP="00CF2F5F">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BB798C">
              <w:rPr>
                <w:color w:val="FFFFFF" w:themeColor="background1"/>
                <w:sz w:val="24"/>
                <w:szCs w:val="24"/>
              </w:rPr>
              <w:t>99%</w:t>
            </w:r>
          </w:p>
        </w:tc>
      </w:tr>
      <w:tr w:rsidR="00D144C3" w:rsidRPr="00BB798C" w14:paraId="477A711A" w14:textId="77777777" w:rsidTr="00CA265E">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2859" w:type="dxa"/>
            <w:tcBorders>
              <w:right w:val="single" w:sz="4" w:space="0" w:color="auto"/>
            </w:tcBorders>
            <w:shd w:val="clear" w:color="auto" w:fill="D9D9D9" w:themeFill="background1" w:themeFillShade="D9"/>
            <w:vAlign w:val="center"/>
          </w:tcPr>
          <w:p w14:paraId="30BA5D91" w14:textId="245A13D5" w:rsidR="00D144C3" w:rsidRPr="00BB798C" w:rsidRDefault="00D144C3" w:rsidP="00CF2F5F">
            <w:pPr>
              <w:jc w:val="center"/>
              <w:rPr>
                <w:color w:val="000000" w:themeColor="text1"/>
                <w:sz w:val="24"/>
                <w:szCs w:val="24"/>
              </w:rPr>
            </w:pPr>
            <w:r w:rsidRPr="00BB798C">
              <w:rPr>
                <w:color w:val="000000" w:themeColor="text1"/>
                <w:sz w:val="24"/>
                <w:szCs w:val="24"/>
              </w:rPr>
              <w:t>1-day</w:t>
            </w:r>
          </w:p>
        </w:tc>
        <w:tc>
          <w:tcPr>
            <w:tcW w:w="1429" w:type="dxa"/>
            <w:tcBorders>
              <w:left w:val="single" w:sz="4" w:space="0" w:color="auto"/>
              <w:right w:val="single" w:sz="4" w:space="0" w:color="auto"/>
            </w:tcBorders>
            <w:shd w:val="clear" w:color="auto" w:fill="ACCAE9"/>
            <w:vAlign w:val="center"/>
          </w:tcPr>
          <w:p w14:paraId="32008DEF" w14:textId="77777777" w:rsidR="00D144C3" w:rsidRPr="00BB798C" w:rsidRDefault="00D144C3" w:rsidP="00CF2F5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sidRPr="00BB798C">
              <w:rPr>
                <w:b/>
                <w:color w:val="000000" w:themeColor="text1"/>
                <w:sz w:val="24"/>
                <w:szCs w:val="24"/>
              </w:rPr>
              <w:t>1.12M</w:t>
            </w:r>
          </w:p>
        </w:tc>
        <w:tc>
          <w:tcPr>
            <w:tcW w:w="1430" w:type="dxa"/>
            <w:tcBorders>
              <w:left w:val="single" w:sz="4" w:space="0" w:color="auto"/>
              <w:right w:val="single" w:sz="4" w:space="0" w:color="auto"/>
            </w:tcBorders>
            <w:shd w:val="clear" w:color="auto" w:fill="FFFFFF" w:themeFill="background1"/>
            <w:vAlign w:val="center"/>
          </w:tcPr>
          <w:p w14:paraId="78A456FE" w14:textId="221D1853" w:rsidR="00D144C3" w:rsidRPr="00BB798C" w:rsidRDefault="00D144C3" w:rsidP="00D144C3">
            <w:pPr>
              <w:spacing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b/>
                <w:bCs/>
                <w:color w:val="000000"/>
                <w:sz w:val="24"/>
                <w:szCs w:val="24"/>
                <w:lang w:val="en-CA"/>
              </w:rPr>
            </w:pPr>
            <w:r w:rsidRPr="00BB798C">
              <w:rPr>
                <w:rFonts w:ascii="Trebuchet MS" w:eastAsia="Times New Roman" w:hAnsi="Trebuchet MS" w:cs="Times New Roman"/>
                <w:b/>
                <w:bCs/>
                <w:color w:val="000000"/>
                <w:sz w:val="24"/>
                <w:szCs w:val="24"/>
                <w:lang w:val="en-CA"/>
              </w:rPr>
              <w:t>0.45%</w:t>
            </w:r>
          </w:p>
        </w:tc>
        <w:tc>
          <w:tcPr>
            <w:tcW w:w="1429" w:type="dxa"/>
            <w:tcBorders>
              <w:left w:val="single" w:sz="4" w:space="0" w:color="auto"/>
            </w:tcBorders>
            <w:shd w:val="clear" w:color="auto" w:fill="ACCAE9"/>
            <w:vAlign w:val="center"/>
          </w:tcPr>
          <w:p w14:paraId="0EC231E1" w14:textId="77777777" w:rsidR="00D144C3" w:rsidRPr="00BB798C" w:rsidRDefault="00D144C3" w:rsidP="00CF2F5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sidRPr="00BB798C">
              <w:rPr>
                <w:b/>
                <w:color w:val="000000" w:themeColor="text1"/>
                <w:sz w:val="24"/>
                <w:szCs w:val="24"/>
              </w:rPr>
              <w:t>1.46M</w:t>
            </w:r>
          </w:p>
        </w:tc>
        <w:tc>
          <w:tcPr>
            <w:tcW w:w="1430" w:type="dxa"/>
            <w:tcBorders>
              <w:left w:val="single" w:sz="4" w:space="0" w:color="auto"/>
            </w:tcBorders>
            <w:shd w:val="clear" w:color="auto" w:fill="FFFFFF" w:themeFill="background1"/>
            <w:vAlign w:val="center"/>
          </w:tcPr>
          <w:p w14:paraId="53AA4DE0" w14:textId="7F3D4242" w:rsidR="00D144C3" w:rsidRPr="00BB798C" w:rsidRDefault="00D144C3" w:rsidP="00D144C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4"/>
                <w:lang w:val="en-CA"/>
              </w:rPr>
            </w:pPr>
            <w:r w:rsidRPr="00BB798C">
              <w:rPr>
                <w:rFonts w:ascii="Calibri" w:eastAsia="Times New Roman" w:hAnsi="Calibri" w:cs="Times New Roman"/>
                <w:b/>
                <w:color w:val="000000"/>
                <w:sz w:val="24"/>
                <w:szCs w:val="24"/>
                <w:lang w:val="en-CA"/>
              </w:rPr>
              <w:t>0.59%</w:t>
            </w:r>
            <w:bookmarkStart w:id="0" w:name="_GoBack"/>
            <w:bookmarkEnd w:id="0"/>
          </w:p>
        </w:tc>
      </w:tr>
      <w:tr w:rsidR="00D144C3" w:rsidRPr="00BB798C" w14:paraId="7802F410" w14:textId="77777777" w:rsidTr="00CA265E">
        <w:trPr>
          <w:cnfStyle w:val="000000010000" w:firstRow="0" w:lastRow="0" w:firstColumn="0" w:lastColumn="0" w:oddVBand="0" w:evenVBand="0" w:oddHBand="0" w:evenHBand="1"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2859" w:type="dxa"/>
            <w:tcBorders>
              <w:bottom w:val="single" w:sz="4" w:space="0" w:color="auto"/>
              <w:right w:val="single" w:sz="4" w:space="0" w:color="auto"/>
            </w:tcBorders>
            <w:shd w:val="clear" w:color="auto" w:fill="D9D9D9" w:themeFill="background1" w:themeFillShade="D9"/>
            <w:vAlign w:val="center"/>
          </w:tcPr>
          <w:p w14:paraId="3F51CD69" w14:textId="2EB79C56" w:rsidR="00D144C3" w:rsidRPr="00BB798C" w:rsidRDefault="00D144C3" w:rsidP="00CF2F5F">
            <w:pPr>
              <w:jc w:val="center"/>
              <w:rPr>
                <w:color w:val="000000" w:themeColor="text1"/>
                <w:sz w:val="24"/>
                <w:szCs w:val="24"/>
              </w:rPr>
            </w:pPr>
            <w:r w:rsidRPr="00BB798C">
              <w:rPr>
                <w:color w:val="000000" w:themeColor="text1"/>
                <w:sz w:val="24"/>
                <w:szCs w:val="24"/>
              </w:rPr>
              <w:t>10-day</w:t>
            </w:r>
          </w:p>
        </w:tc>
        <w:tc>
          <w:tcPr>
            <w:tcW w:w="1429" w:type="dxa"/>
            <w:tcBorders>
              <w:left w:val="single" w:sz="4" w:space="0" w:color="auto"/>
              <w:bottom w:val="single" w:sz="4" w:space="0" w:color="auto"/>
              <w:right w:val="single" w:sz="4" w:space="0" w:color="auto"/>
            </w:tcBorders>
            <w:shd w:val="clear" w:color="auto" w:fill="ACCAE9"/>
            <w:vAlign w:val="center"/>
          </w:tcPr>
          <w:p w14:paraId="16690438" w14:textId="77777777" w:rsidR="00D144C3" w:rsidRPr="00BB798C" w:rsidRDefault="00D144C3" w:rsidP="00CF2F5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BB798C">
              <w:rPr>
                <w:b/>
                <w:color w:val="000000" w:themeColor="text1"/>
                <w:sz w:val="24"/>
                <w:szCs w:val="24"/>
              </w:rPr>
              <w:t>3.55M</w:t>
            </w:r>
          </w:p>
        </w:tc>
        <w:tc>
          <w:tcPr>
            <w:tcW w:w="1430" w:type="dxa"/>
            <w:tcBorders>
              <w:left w:val="single" w:sz="4" w:space="0" w:color="auto"/>
              <w:bottom w:val="single" w:sz="4" w:space="0" w:color="auto"/>
              <w:right w:val="single" w:sz="4" w:space="0" w:color="auto"/>
            </w:tcBorders>
            <w:vAlign w:val="center"/>
          </w:tcPr>
          <w:p w14:paraId="4041FC40" w14:textId="0C3B2065" w:rsidR="00D144C3" w:rsidRPr="00BB798C" w:rsidRDefault="00D144C3" w:rsidP="00D144C3">
            <w:pPr>
              <w:spacing w:line="240" w:lineRule="auto"/>
              <w:jc w:val="center"/>
              <w:cnfStyle w:val="000000010000" w:firstRow="0" w:lastRow="0" w:firstColumn="0" w:lastColumn="0" w:oddVBand="0" w:evenVBand="0" w:oddHBand="0" w:evenHBand="1" w:firstRowFirstColumn="0" w:firstRowLastColumn="0" w:lastRowFirstColumn="0" w:lastRowLastColumn="0"/>
              <w:rPr>
                <w:rFonts w:ascii="Trebuchet MS" w:eastAsia="Times New Roman" w:hAnsi="Trebuchet MS" w:cs="Times New Roman"/>
                <w:b/>
                <w:bCs/>
                <w:color w:val="000000"/>
                <w:sz w:val="24"/>
                <w:szCs w:val="24"/>
                <w:lang w:val="en-CA"/>
              </w:rPr>
            </w:pPr>
            <w:r w:rsidRPr="00BB798C">
              <w:rPr>
                <w:rFonts w:ascii="Trebuchet MS" w:eastAsia="Times New Roman" w:hAnsi="Trebuchet MS" w:cs="Times New Roman"/>
                <w:b/>
                <w:bCs/>
                <w:color w:val="000000"/>
                <w:sz w:val="24"/>
                <w:szCs w:val="24"/>
                <w:lang w:val="en-CA"/>
              </w:rPr>
              <w:t>1.43%</w:t>
            </w:r>
          </w:p>
        </w:tc>
        <w:tc>
          <w:tcPr>
            <w:tcW w:w="1429" w:type="dxa"/>
            <w:tcBorders>
              <w:left w:val="single" w:sz="4" w:space="0" w:color="auto"/>
              <w:bottom w:val="single" w:sz="4" w:space="0" w:color="auto"/>
            </w:tcBorders>
            <w:shd w:val="clear" w:color="auto" w:fill="ACCAE9"/>
            <w:vAlign w:val="center"/>
          </w:tcPr>
          <w:p w14:paraId="7EA927EB" w14:textId="77777777" w:rsidR="00D144C3" w:rsidRPr="00BB798C" w:rsidRDefault="00D144C3" w:rsidP="00CF2F5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BB798C">
              <w:rPr>
                <w:b/>
                <w:color w:val="000000" w:themeColor="text1"/>
                <w:sz w:val="24"/>
                <w:szCs w:val="24"/>
              </w:rPr>
              <w:t>4.6M</w:t>
            </w:r>
          </w:p>
        </w:tc>
        <w:tc>
          <w:tcPr>
            <w:tcW w:w="1430" w:type="dxa"/>
            <w:tcBorders>
              <w:left w:val="single" w:sz="4" w:space="0" w:color="auto"/>
              <w:bottom w:val="single" w:sz="4" w:space="0" w:color="auto"/>
            </w:tcBorders>
            <w:vAlign w:val="center"/>
          </w:tcPr>
          <w:p w14:paraId="3E770B8D" w14:textId="093AE051" w:rsidR="00D144C3" w:rsidRPr="00BB798C" w:rsidRDefault="00D144C3" w:rsidP="00D144C3">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b/>
                <w:color w:val="000000"/>
                <w:sz w:val="24"/>
                <w:szCs w:val="24"/>
                <w:lang w:val="en-CA"/>
              </w:rPr>
            </w:pPr>
            <w:r w:rsidRPr="00BB798C">
              <w:rPr>
                <w:rFonts w:ascii="Calibri" w:eastAsia="Times New Roman" w:hAnsi="Calibri" w:cs="Times New Roman"/>
                <w:b/>
                <w:color w:val="000000"/>
                <w:sz w:val="24"/>
                <w:szCs w:val="24"/>
                <w:lang w:val="en-CA"/>
              </w:rPr>
              <w:t>1.86%</w:t>
            </w:r>
          </w:p>
        </w:tc>
      </w:tr>
      <w:tr w:rsidR="002076DE" w:rsidRPr="00BB798C" w14:paraId="0473EDE1" w14:textId="77777777" w:rsidTr="00BB798C">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2859" w:type="dxa"/>
            <w:tcBorders>
              <w:bottom w:val="single" w:sz="4" w:space="0" w:color="auto"/>
              <w:right w:val="nil"/>
            </w:tcBorders>
            <w:shd w:val="clear" w:color="auto" w:fill="20507E" w:themeFill="accent2"/>
            <w:vAlign w:val="center"/>
          </w:tcPr>
          <w:p w14:paraId="7D9DDD54" w14:textId="0DCC308D" w:rsidR="002076DE" w:rsidRPr="00BB798C" w:rsidRDefault="002076DE" w:rsidP="00CF2F5F">
            <w:pPr>
              <w:jc w:val="center"/>
              <w:rPr>
                <w:color w:val="FFFFFF" w:themeColor="background1"/>
                <w:sz w:val="24"/>
                <w:szCs w:val="24"/>
              </w:rPr>
            </w:pPr>
            <w:proofErr w:type="spellStart"/>
            <w:r w:rsidRPr="00BB798C">
              <w:rPr>
                <w:color w:val="FFFFFF" w:themeColor="background1"/>
                <w:sz w:val="24"/>
                <w:szCs w:val="24"/>
              </w:rPr>
              <w:t>CVaR</w:t>
            </w:r>
            <w:proofErr w:type="spellEnd"/>
          </w:p>
        </w:tc>
        <w:tc>
          <w:tcPr>
            <w:tcW w:w="2859" w:type="dxa"/>
            <w:gridSpan w:val="2"/>
            <w:tcBorders>
              <w:left w:val="nil"/>
              <w:bottom w:val="single" w:sz="4" w:space="0" w:color="auto"/>
              <w:right w:val="nil"/>
            </w:tcBorders>
            <w:shd w:val="clear" w:color="auto" w:fill="20507E" w:themeFill="accent2"/>
            <w:vAlign w:val="center"/>
          </w:tcPr>
          <w:p w14:paraId="2C40D228" w14:textId="6D6F5794" w:rsidR="002076DE" w:rsidRPr="00BB798C" w:rsidRDefault="002076DE" w:rsidP="00CF2F5F">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4"/>
                <w:szCs w:val="24"/>
              </w:rPr>
            </w:pPr>
            <w:r w:rsidRPr="00BB798C">
              <w:rPr>
                <w:b/>
                <w:color w:val="FFFFFF" w:themeColor="background1"/>
                <w:sz w:val="24"/>
                <w:szCs w:val="24"/>
              </w:rPr>
              <w:t>95%</w:t>
            </w:r>
          </w:p>
        </w:tc>
        <w:tc>
          <w:tcPr>
            <w:tcW w:w="2859" w:type="dxa"/>
            <w:gridSpan w:val="2"/>
            <w:tcBorders>
              <w:left w:val="nil"/>
              <w:bottom w:val="single" w:sz="4" w:space="0" w:color="auto"/>
            </w:tcBorders>
            <w:shd w:val="clear" w:color="auto" w:fill="20507E" w:themeFill="accent2"/>
            <w:vAlign w:val="center"/>
          </w:tcPr>
          <w:p w14:paraId="4DCB1F13" w14:textId="637FB81B" w:rsidR="002076DE" w:rsidRPr="00BB798C" w:rsidRDefault="002076DE" w:rsidP="00CF2F5F">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4"/>
                <w:szCs w:val="24"/>
              </w:rPr>
            </w:pPr>
            <w:r w:rsidRPr="00BB798C">
              <w:rPr>
                <w:b/>
                <w:color w:val="FFFFFF" w:themeColor="background1"/>
                <w:sz w:val="24"/>
                <w:szCs w:val="24"/>
              </w:rPr>
              <w:t>99%</w:t>
            </w:r>
          </w:p>
        </w:tc>
      </w:tr>
      <w:tr w:rsidR="00BB798C" w:rsidRPr="00BB798C" w14:paraId="6733CE9E" w14:textId="77777777" w:rsidTr="00CA265E">
        <w:trPr>
          <w:cnfStyle w:val="000000010000" w:firstRow="0" w:lastRow="0" w:firstColumn="0" w:lastColumn="0" w:oddVBand="0" w:evenVBand="0" w:oddHBand="0" w:evenHBand="1"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2859" w:type="dxa"/>
            <w:tcBorders>
              <w:right w:val="single" w:sz="4" w:space="0" w:color="auto"/>
            </w:tcBorders>
            <w:shd w:val="clear" w:color="auto" w:fill="D9D9D9" w:themeFill="background1" w:themeFillShade="D9"/>
            <w:vAlign w:val="center"/>
          </w:tcPr>
          <w:p w14:paraId="57CB3A51" w14:textId="77777777" w:rsidR="00BB798C" w:rsidRPr="00BB798C" w:rsidRDefault="00BB798C" w:rsidP="002076DE">
            <w:pPr>
              <w:jc w:val="center"/>
              <w:rPr>
                <w:color w:val="000000" w:themeColor="text1"/>
                <w:sz w:val="24"/>
                <w:szCs w:val="24"/>
              </w:rPr>
            </w:pPr>
            <w:r w:rsidRPr="00BB798C">
              <w:rPr>
                <w:color w:val="000000" w:themeColor="text1"/>
                <w:sz w:val="24"/>
                <w:szCs w:val="24"/>
              </w:rPr>
              <w:t>1-day</w:t>
            </w:r>
          </w:p>
        </w:tc>
        <w:tc>
          <w:tcPr>
            <w:tcW w:w="1429" w:type="dxa"/>
            <w:tcBorders>
              <w:left w:val="single" w:sz="4" w:space="0" w:color="auto"/>
              <w:right w:val="single" w:sz="4" w:space="0" w:color="auto"/>
            </w:tcBorders>
            <w:shd w:val="clear" w:color="auto" w:fill="ACCAE9"/>
            <w:vAlign w:val="center"/>
          </w:tcPr>
          <w:p w14:paraId="57E048A8" w14:textId="77777777" w:rsidR="00BB798C" w:rsidRPr="00BB798C" w:rsidRDefault="00BB798C" w:rsidP="002076DE">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BB798C">
              <w:rPr>
                <w:b/>
                <w:color w:val="000000" w:themeColor="text1"/>
                <w:sz w:val="24"/>
                <w:szCs w:val="24"/>
              </w:rPr>
              <w:t>1.12M</w:t>
            </w:r>
          </w:p>
        </w:tc>
        <w:tc>
          <w:tcPr>
            <w:tcW w:w="1430" w:type="dxa"/>
            <w:tcBorders>
              <w:left w:val="single" w:sz="4" w:space="0" w:color="auto"/>
              <w:right w:val="single" w:sz="4" w:space="0" w:color="auto"/>
            </w:tcBorders>
            <w:vAlign w:val="center"/>
          </w:tcPr>
          <w:p w14:paraId="2A8916CB" w14:textId="33646A78" w:rsidR="00BB798C" w:rsidRPr="00BB798C" w:rsidRDefault="00BB798C" w:rsidP="00BB798C">
            <w:pPr>
              <w:spacing w:line="240" w:lineRule="auto"/>
              <w:jc w:val="center"/>
              <w:cnfStyle w:val="000000010000" w:firstRow="0" w:lastRow="0" w:firstColumn="0" w:lastColumn="0" w:oddVBand="0" w:evenVBand="0" w:oddHBand="0" w:evenHBand="1" w:firstRowFirstColumn="0" w:firstRowLastColumn="0" w:lastRowFirstColumn="0" w:lastRowLastColumn="0"/>
              <w:rPr>
                <w:rFonts w:ascii="Trebuchet MS" w:eastAsia="Times New Roman" w:hAnsi="Trebuchet MS" w:cs="Times New Roman"/>
                <w:b/>
                <w:bCs/>
                <w:color w:val="000000"/>
                <w:sz w:val="24"/>
                <w:szCs w:val="24"/>
                <w:lang w:val="en-CA"/>
              </w:rPr>
            </w:pPr>
            <w:r w:rsidRPr="00BB798C">
              <w:rPr>
                <w:rFonts w:ascii="Trebuchet MS" w:eastAsia="Times New Roman" w:hAnsi="Trebuchet MS" w:cs="Times New Roman"/>
                <w:b/>
                <w:bCs/>
                <w:color w:val="000000"/>
                <w:sz w:val="24"/>
                <w:szCs w:val="24"/>
                <w:lang w:val="en-CA"/>
              </w:rPr>
              <w:t>0.55%</w:t>
            </w:r>
          </w:p>
        </w:tc>
        <w:tc>
          <w:tcPr>
            <w:tcW w:w="1429" w:type="dxa"/>
            <w:tcBorders>
              <w:left w:val="single" w:sz="4" w:space="0" w:color="auto"/>
              <w:right w:val="single" w:sz="4" w:space="0" w:color="auto"/>
            </w:tcBorders>
            <w:shd w:val="clear" w:color="auto" w:fill="ACCAE9"/>
            <w:vAlign w:val="center"/>
          </w:tcPr>
          <w:p w14:paraId="0B538498" w14:textId="77777777" w:rsidR="00BB798C" w:rsidRPr="00BB798C" w:rsidRDefault="00BB798C" w:rsidP="002076DE">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BB798C">
              <w:rPr>
                <w:b/>
                <w:color w:val="000000" w:themeColor="text1"/>
                <w:sz w:val="24"/>
                <w:szCs w:val="24"/>
              </w:rPr>
              <w:t>1.46M</w:t>
            </w:r>
          </w:p>
        </w:tc>
        <w:tc>
          <w:tcPr>
            <w:tcW w:w="1430" w:type="dxa"/>
            <w:tcBorders>
              <w:left w:val="single" w:sz="4" w:space="0" w:color="auto"/>
            </w:tcBorders>
            <w:vAlign w:val="center"/>
          </w:tcPr>
          <w:p w14:paraId="683C2A68" w14:textId="586D01AB" w:rsidR="00BB798C" w:rsidRPr="00BB798C" w:rsidRDefault="00BB798C" w:rsidP="00BB798C">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b/>
                <w:color w:val="000000"/>
                <w:sz w:val="24"/>
                <w:szCs w:val="24"/>
                <w:lang w:val="en-CA"/>
              </w:rPr>
            </w:pPr>
            <w:r w:rsidRPr="00BB798C">
              <w:rPr>
                <w:rFonts w:ascii="Calibri" w:eastAsia="Times New Roman" w:hAnsi="Calibri" w:cs="Times New Roman"/>
                <w:b/>
                <w:color w:val="000000"/>
                <w:sz w:val="24"/>
                <w:szCs w:val="24"/>
                <w:lang w:val="en-CA"/>
              </w:rPr>
              <w:t>0.67%</w:t>
            </w:r>
          </w:p>
        </w:tc>
      </w:tr>
    </w:tbl>
    <w:p w14:paraId="322B5DD2" w14:textId="77777777" w:rsidR="004E155E" w:rsidRPr="004E155E" w:rsidRDefault="004E155E" w:rsidP="004E155E">
      <w:pPr>
        <w:jc w:val="center"/>
      </w:pPr>
    </w:p>
    <w:sectPr w:rsidR="004E155E" w:rsidRPr="004E155E" w:rsidSect="00A20C5E">
      <w:headerReference w:type="even" r:id="rId15"/>
      <w:headerReference w:type="default" r:id="rId16"/>
      <w:footerReference w:type="default" r:id="rId17"/>
      <w:headerReference w:type="first" r:id="rId18"/>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D92C4" w14:textId="77777777" w:rsidR="00D144C3" w:rsidRDefault="00D144C3">
      <w:pPr>
        <w:spacing w:line="240" w:lineRule="auto"/>
      </w:pPr>
      <w:r>
        <w:separator/>
      </w:r>
    </w:p>
  </w:endnote>
  <w:endnote w:type="continuationSeparator" w:id="0">
    <w:p w14:paraId="16F7D7ED" w14:textId="77777777" w:rsidR="00D144C3" w:rsidRDefault="00D144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1BAB" w14:textId="77777777" w:rsidR="00D144C3" w:rsidRDefault="00D144C3">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E29B6B" w14:textId="77777777" w:rsidR="00D144C3" w:rsidRDefault="00D144C3">
      <w:pPr>
        <w:spacing w:line="240" w:lineRule="auto"/>
      </w:pPr>
      <w:r>
        <w:separator/>
      </w:r>
    </w:p>
  </w:footnote>
  <w:footnote w:type="continuationSeparator" w:id="0">
    <w:p w14:paraId="37035905" w14:textId="77777777" w:rsidR="00D144C3" w:rsidRDefault="00D144C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3223" w14:textId="77777777" w:rsidR="00D144C3" w:rsidRDefault="00D144C3">
    <w:pPr>
      <w:pStyle w:val="Header"/>
    </w:pPr>
  </w:p>
  <w:p w14:paraId="533C18F8" w14:textId="77777777" w:rsidR="00D144C3" w:rsidRDefault="00D144C3"/>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016"/>
      <w:gridCol w:w="1509"/>
    </w:tblGrid>
    <w:tr w:rsidR="00D144C3"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D144C3" w:rsidRDefault="00D144C3">
          <w:pPr>
            <w:pStyle w:val="Date-Continued"/>
          </w:pPr>
          <w:r>
            <w:t>July 2016</w:t>
          </w:r>
        </w:p>
      </w:tc>
      <w:sdt>
        <w:sdtPr>
          <w:id w:val="14677939"/>
          <w:placeholder>
            <w:docPart w:val="AEBE3D586E6BBA40B9A31AB3AC76FFF6"/>
          </w:placeholder>
        </w:sdtPr>
        <w:sdtContent>
          <w:tc>
            <w:tcPr>
              <w:tcW w:w="5016" w:type="dxa"/>
            </w:tcPr>
            <w:p w14:paraId="66F197D6" w14:textId="77777777" w:rsidR="00D144C3" w:rsidRDefault="00D144C3" w:rsidP="00F141C1">
              <w:pPr>
                <w:pStyle w:val="Header-Continued2"/>
              </w:pPr>
              <w:r>
                <w:t>Risk</w:t>
              </w:r>
            </w:p>
          </w:tc>
        </w:sdtContent>
      </w:sdt>
      <w:sdt>
        <w:sdtPr>
          <w:id w:val="14677940"/>
          <w:placeholder>
            <w:docPart w:val="1E23FB6846FFD046A16A0FC68C17A72F"/>
          </w:placeholder>
        </w:sdtPr>
        <w:sdtContent>
          <w:tc>
            <w:tcPr>
              <w:tcW w:w="1509" w:type="dxa"/>
            </w:tcPr>
            <w:p w14:paraId="5D5ADCD5" w14:textId="77777777" w:rsidR="00D144C3" w:rsidRDefault="00D144C3" w:rsidP="00F141C1">
              <w:pPr>
                <w:pStyle w:val="Header-Continued"/>
              </w:pPr>
              <w:r>
                <w:t>report</w:t>
              </w:r>
            </w:p>
          </w:tc>
        </w:sdtContent>
      </w:sdt>
    </w:tr>
    <w:tr w:rsidR="00D144C3"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D144C3" w:rsidRDefault="00D144C3"/>
      </w:tc>
      <w:tc>
        <w:tcPr>
          <w:tcW w:w="5016" w:type="dxa"/>
        </w:tcPr>
        <w:p w14:paraId="106F90BD" w14:textId="77777777" w:rsidR="00D144C3" w:rsidRDefault="00D144C3"/>
      </w:tc>
      <w:tc>
        <w:tcPr>
          <w:tcW w:w="1509" w:type="dxa"/>
        </w:tcPr>
        <w:p w14:paraId="231054F0" w14:textId="77777777" w:rsidR="00D144C3" w:rsidRDefault="00D144C3">
          <w:pPr>
            <w:pStyle w:val="Page"/>
          </w:pPr>
          <w:r>
            <w:t xml:space="preserve">Page </w:t>
          </w:r>
          <w:r>
            <w:fldChar w:fldCharType="begin"/>
          </w:r>
          <w:r>
            <w:instrText xml:space="preserve"> page </w:instrText>
          </w:r>
          <w:r>
            <w:fldChar w:fldCharType="separate"/>
          </w:r>
          <w:r w:rsidR="00CA265E">
            <w:rPr>
              <w:noProof/>
            </w:rPr>
            <w:t>3</w:t>
          </w:r>
          <w:r>
            <w:rPr>
              <w:noProof/>
            </w:rPr>
            <w:fldChar w:fldCharType="end"/>
          </w:r>
        </w:p>
      </w:tc>
    </w:tr>
    <w:tr w:rsidR="00D144C3"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D144C3" w:rsidRDefault="00D144C3"/>
      </w:tc>
      <w:tc>
        <w:tcPr>
          <w:tcW w:w="5016" w:type="dxa"/>
        </w:tcPr>
        <w:p w14:paraId="36DE3F0A" w14:textId="77777777" w:rsidR="00D144C3" w:rsidRDefault="00D144C3"/>
      </w:tc>
      <w:tc>
        <w:tcPr>
          <w:tcW w:w="1509" w:type="dxa"/>
        </w:tcPr>
        <w:p w14:paraId="0725405F" w14:textId="77777777" w:rsidR="00D144C3" w:rsidRDefault="00D144C3"/>
      </w:tc>
    </w:tr>
  </w:tbl>
  <w:p w14:paraId="514ADF31" w14:textId="77777777" w:rsidR="00D144C3" w:rsidRDefault="00D144C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D144C3"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D144C3" w:rsidRDefault="00D144C3">
          <w:pPr>
            <w:pStyle w:val="Header"/>
          </w:pPr>
        </w:p>
      </w:tc>
      <w:tc>
        <w:tcPr>
          <w:tcW w:w="2500" w:type="pct"/>
          <w:tcBorders>
            <w:bottom w:val="none" w:sz="0" w:space="0" w:color="auto"/>
          </w:tcBorders>
        </w:tcPr>
        <w:p w14:paraId="4A5C5A13" w14:textId="77777777" w:rsidR="00D144C3" w:rsidRDefault="00D144C3">
          <w:pPr>
            <w:pStyle w:val="Header"/>
          </w:pPr>
        </w:p>
      </w:tc>
    </w:tr>
  </w:tbl>
  <w:p w14:paraId="7B6B9C9F" w14:textId="77777777" w:rsidR="00D144C3" w:rsidRDefault="00D144C3">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9">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E13AE"/>
    <w:rsid w:val="00133150"/>
    <w:rsid w:val="00185D9A"/>
    <w:rsid w:val="001F1DF9"/>
    <w:rsid w:val="002076DE"/>
    <w:rsid w:val="00266316"/>
    <w:rsid w:val="002C32A8"/>
    <w:rsid w:val="002D492B"/>
    <w:rsid w:val="00314158"/>
    <w:rsid w:val="0035255B"/>
    <w:rsid w:val="003E566B"/>
    <w:rsid w:val="0044105F"/>
    <w:rsid w:val="004904DD"/>
    <w:rsid w:val="00491F43"/>
    <w:rsid w:val="004D0977"/>
    <w:rsid w:val="004E155E"/>
    <w:rsid w:val="00504C29"/>
    <w:rsid w:val="00614343"/>
    <w:rsid w:val="006447F6"/>
    <w:rsid w:val="0067195E"/>
    <w:rsid w:val="006B5F55"/>
    <w:rsid w:val="006D0B17"/>
    <w:rsid w:val="00703E03"/>
    <w:rsid w:val="007264FC"/>
    <w:rsid w:val="00770C22"/>
    <w:rsid w:val="008321D7"/>
    <w:rsid w:val="00876301"/>
    <w:rsid w:val="00881E55"/>
    <w:rsid w:val="008B2CFB"/>
    <w:rsid w:val="008F3522"/>
    <w:rsid w:val="009105D6"/>
    <w:rsid w:val="00920301"/>
    <w:rsid w:val="00934201"/>
    <w:rsid w:val="009C7B6D"/>
    <w:rsid w:val="00A04519"/>
    <w:rsid w:val="00A20C5E"/>
    <w:rsid w:val="00A66E11"/>
    <w:rsid w:val="00A746CD"/>
    <w:rsid w:val="00BB2F31"/>
    <w:rsid w:val="00BB798C"/>
    <w:rsid w:val="00C12C04"/>
    <w:rsid w:val="00C54F00"/>
    <w:rsid w:val="00CA265E"/>
    <w:rsid w:val="00CF2F5F"/>
    <w:rsid w:val="00D144C3"/>
    <w:rsid w:val="00D30372"/>
    <w:rsid w:val="00D647F6"/>
    <w:rsid w:val="00D96C43"/>
    <w:rsid w:val="00DA6BC3"/>
    <w:rsid w:val="00DE4492"/>
    <w:rsid w:val="00E43087"/>
    <w:rsid w:val="00E95607"/>
    <w:rsid w:val="00F07209"/>
    <w:rsid w:val="00F141C1"/>
    <w:rsid w:val="00F53CD9"/>
    <w:rsid w:val="00FB4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Structure%20Proposal.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layout/>
      <c:overlay val="0"/>
    </c:title>
    <c:autoTitleDeleted val="0"/>
    <c:plotArea>
      <c:layout/>
      <c:pieChart>
        <c:varyColors val="1"/>
        <c:ser>
          <c:idx val="0"/>
          <c:order val="0"/>
          <c:tx>
            <c:strRef>
              <c:f>Sheet1!$B$1</c:f>
              <c:strCache>
                <c:ptCount val="1"/>
                <c:pt idx="0">
                  <c:v>Sales</c:v>
                </c:pt>
              </c:strCache>
            </c:strRef>
          </c:tx>
          <c:dLbls>
            <c:dLbl>
              <c:idx val="1"/>
              <c:layout>
                <c:manualLayout>
                  <c:x val="-0.0278501992806455"/>
                  <c:y val="0.00141732283464567"/>
                </c:manualLayout>
              </c:layout>
              <c:showLegendKey val="0"/>
              <c:showVal val="0"/>
              <c:showCatName val="0"/>
              <c:showSerName val="0"/>
              <c:showPercent val="1"/>
              <c:showBubbleSize val="0"/>
            </c:dLbl>
            <c:dLbl>
              <c:idx val="2"/>
              <c:layout>
                <c:manualLayout>
                  <c:x val="0.0400784161239104"/>
                  <c:y val="-0.0939166979127609"/>
                </c:manualLayout>
              </c:layout>
              <c:showLegendKey val="0"/>
              <c:showVal val="0"/>
              <c:showCatName val="0"/>
              <c:showSerName val="0"/>
              <c:showPercent val="1"/>
              <c:showBubbleSize val="0"/>
            </c:dLbl>
            <c:showLegendKey val="0"/>
            <c:showVal val="0"/>
            <c:showCatName val="0"/>
            <c:showSerName val="0"/>
            <c:showPercent val="1"/>
            <c:showBubbleSize val="0"/>
            <c:showLeaderLines val="1"/>
          </c:dLbls>
          <c:cat>
            <c:strRef>
              <c:f>Sheet1!$A$2:$A$5</c:f>
              <c:strCache>
                <c:ptCount val="4"/>
                <c:pt idx="0">
                  <c:v>bonds</c:v>
                </c:pt>
                <c:pt idx="1">
                  <c:v>CDS (short)</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layout/>
      <c:overlay val="0"/>
    </c:title>
    <c:autoTitleDeleted val="0"/>
    <c:plotArea>
      <c:layout/>
      <c:pieChart>
        <c:varyColors val="1"/>
        <c:ser>
          <c:idx val="0"/>
          <c:order val="0"/>
          <c:tx>
            <c:strRef>
              <c:f>Sheet1!$B$1</c:f>
              <c:strCache>
                <c:ptCount val="1"/>
                <c:pt idx="0">
                  <c:v>Sales</c:v>
                </c:pt>
              </c:strCache>
            </c:strRef>
          </c:tx>
          <c:cat>
            <c:strRef>
              <c:f>Sheet1!$A$2:$A$4</c:f>
              <c:strCache>
                <c:ptCount val="3"/>
                <c:pt idx="0">
                  <c:v>USD</c:v>
                </c:pt>
                <c:pt idx="1">
                  <c:v>CAD</c:v>
                </c:pt>
                <c:pt idx="2">
                  <c:v>EUR</c:v>
                </c:pt>
              </c:strCache>
            </c:strRef>
          </c:cat>
          <c:val>
            <c:numRef>
              <c:f>Sheet1!$B$2:$B$4</c:f>
              <c:numCache>
                <c:formatCode>General</c:formatCode>
                <c:ptCount val="3"/>
                <c:pt idx="0">
                  <c:v>8.2</c:v>
                </c:pt>
                <c:pt idx="1">
                  <c:v>3.2</c:v>
                </c:pt>
                <c:pt idx="2">
                  <c:v>1.4</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rgbClr val="20507E"/>
              </a:solidFill>
            </a:rPr>
            <a:t>Total portfolio: </a:t>
          </a:r>
          <a:r>
            <a:rPr lang="is-IS">
              <a:solidFill>
                <a:srgbClr val="20507E"/>
              </a:solidFill>
            </a:rPr>
            <a:t>248.53M </a:t>
          </a:r>
          <a:r>
            <a:rPr lang="en-US">
              <a:solidFill>
                <a:srgbClr val="20507E"/>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0DF5CE43-30B9-4743-AA3F-16FFD0BE1270}" type="presOf" srcId="{67F3FDC4-D809-4441-98DD-8B649E45C347}" destId="{AAAB5DFB-65BB-2741-961A-BE3246A07D35}" srcOrd="0" destOrd="0" presId="urn:microsoft.com/office/officeart/2005/8/layout/hierarchy4"/>
    <dgm:cxn modelId="{E388623A-5BDA-9045-9DCC-F892642E0DCD}" type="presOf" srcId="{D45CEE4E-F403-684B-9EFD-C03047B1608A}" destId="{318DA991-7F8F-AB41-98C2-7E23E0D0AF2D}" srcOrd="0" destOrd="0" presId="urn:microsoft.com/office/officeart/2005/8/layout/hierarchy4"/>
    <dgm:cxn modelId="{C1E30646-0BD9-D442-B99B-0465C493FBD2}" type="presOf" srcId="{11D6F2E8-55A8-6742-A9B5-D8609B8B288B}" destId="{4A367B90-D384-B440-AB27-9D7C7D3611A2}" srcOrd="0" destOrd="0" presId="urn:microsoft.com/office/officeart/2005/8/layout/hierarchy4"/>
    <dgm:cxn modelId="{32C60962-E118-284E-BF42-1AADACC2540B}" type="presOf" srcId="{0F665056-1E4E-8E4F-899D-A9F09EF35F17}" destId="{D0E0FB2A-3CA6-AA49-9279-D6854D929E6A}" srcOrd="0" destOrd="0" presId="urn:microsoft.com/office/officeart/2005/8/layout/hierarchy4"/>
    <dgm:cxn modelId="{790BD130-206A-234C-9472-54ED50F93AA9}" type="presOf" srcId="{28F0AE23-16AF-DA46-AC5D-5D197E1A1E96}" destId="{9A5363E9-F583-014E-9114-A649CF10A552}" srcOrd="0" destOrd="0" presId="urn:microsoft.com/office/officeart/2005/8/layout/hierarchy4"/>
    <dgm:cxn modelId="{5AAC24F2-854D-A64A-BA5F-46616BAE4029}" type="presOf" srcId="{DFFB93D3-5D1A-0643-A77D-4D20E3ECEEA5}" destId="{55E78CAA-6D34-A248-82CE-2B8D14256034}"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7F04FAF5-7E80-9F43-9232-7C3CB56B9B84}" type="presOf" srcId="{8077C799-B5F3-E44D-B787-566105FD46ED}" destId="{0B43B9C4-18A8-8A4F-A35B-6804BFBC6153}" srcOrd="0" destOrd="0" presId="urn:microsoft.com/office/officeart/2005/8/layout/hierarchy4"/>
    <dgm:cxn modelId="{E8CA4F86-7EC3-BF4C-A233-C6088EE773EE}" type="presOf" srcId="{E91774B8-5809-E04A-A981-60AB80F570E4}" destId="{2F7F804C-0229-8147-B9CE-74AA1CBD15D4}" srcOrd="0" destOrd="0" presId="urn:microsoft.com/office/officeart/2005/8/layout/hierarchy4"/>
    <dgm:cxn modelId="{DE92425E-2F56-934B-B459-6E52A7D3EFB2}" type="presOf" srcId="{F9D81329-6E1F-2546-B1A5-635288157189}" destId="{5AF8245B-8188-8744-8EA9-322D3C8F2B05}" srcOrd="0" destOrd="0" presId="urn:microsoft.com/office/officeart/2005/8/layout/hierarchy4"/>
    <dgm:cxn modelId="{10AA4ABE-167C-3644-B03D-7601D8E0346C}" srcId="{66081951-F593-E14D-85B4-EA25F72BD19A}" destId="{B569FF41-3782-0E4B-BE1F-984605E1A248}" srcOrd="0" destOrd="0" parTransId="{9E015768-FC46-3440-A419-7D52AD1788B4}" sibTransId="{9112D6FC-91DF-8D49-91EC-8633AA172B7C}"/>
    <dgm:cxn modelId="{BC6EF6BD-A77A-374C-9CF5-BD04A49B3179}" srcId="{0F665056-1E4E-8E4F-899D-A9F09EF35F17}" destId="{8077C799-B5F3-E44D-B787-566105FD46ED}" srcOrd="0" destOrd="0" parTransId="{1912BE2E-98C2-F74E-AD84-5D81DC47476C}" sibTransId="{AF0C7F7F-5813-8F4D-A1CA-A202CFEC731D}"/>
    <dgm:cxn modelId="{06AD781A-058D-E84D-A13C-A81772DB5F3A}" type="presOf" srcId="{2D2DC5BF-6C9E-F841-BD33-368527463C6C}" destId="{289BD9CD-E8D5-AC48-BE4D-EDFF0BC432A7}" srcOrd="0" destOrd="0" presId="urn:microsoft.com/office/officeart/2005/8/layout/hierarchy4"/>
    <dgm:cxn modelId="{B8D09E73-1D79-8A41-90F8-EF5BFC550995}" type="presOf" srcId="{279C67EB-D98A-9F48-9C0A-0946E870868F}" destId="{77AF7BC7-2CA6-3449-B394-4F038B14FF68}" srcOrd="0" destOrd="0" presId="urn:microsoft.com/office/officeart/2005/8/layout/hierarchy4"/>
    <dgm:cxn modelId="{55E08F64-E5C6-EC4B-B891-84990FF08E06}" srcId="{F9D81329-6E1F-2546-B1A5-635288157189}" destId="{2D2DC5BF-6C9E-F841-BD33-368527463C6C}" srcOrd="0" destOrd="0" parTransId="{BDB178ED-6D82-A947-9932-66E20A50E491}" sibTransId="{0E2424CB-35A0-D248-9A99-9F6AB0AD0F39}"/>
    <dgm:cxn modelId="{7F759CF8-7A4F-3B47-882F-484F984AD118}" srcId="{40E502C3-6102-F542-82F2-5069A0D7B6AC}" destId="{D0A7D829-5387-C241-B221-3CAE0160968B}" srcOrd="0" destOrd="0" parTransId="{CCA4E1BD-090A-8540-8A24-9CC387014173}" sibTransId="{9CF18D06-8871-4C49-932B-D51200871292}"/>
    <dgm:cxn modelId="{7B77F1A3-9151-E142-A46A-042C60D72FCD}" type="presOf" srcId="{D0A7D829-5387-C241-B221-3CAE0160968B}" destId="{05A92AB4-B297-9B44-93F7-2A6786ECB534}" srcOrd="0" destOrd="0" presId="urn:microsoft.com/office/officeart/2005/8/layout/hierarchy4"/>
    <dgm:cxn modelId="{59D83E53-253E-B646-BB5B-0E08A07867A0}" srcId="{A77C3A82-6D84-524E-A60E-4928146E9D36}" destId="{E91774B8-5809-E04A-A981-60AB80F570E4}" srcOrd="0" destOrd="0" parTransId="{D3220207-4017-634A-9B27-77DCCAE2B7EF}" sibTransId="{AF0F1B6F-E865-BE44-8974-55DD17B85E6D}"/>
    <dgm:cxn modelId="{9CE8ED51-9E60-5640-891D-F8832D000A17}" srcId="{B569FF41-3782-0E4B-BE1F-984605E1A248}" destId="{11D6F2E8-55A8-6742-A9B5-D8609B8B288B}" srcOrd="3" destOrd="0" parTransId="{E65E87B9-AB77-A045-AAF3-CB8677991D42}" sibTransId="{2B63A791-39C4-2949-9719-D74166934945}"/>
    <dgm:cxn modelId="{50A8CC9C-4098-D047-BADB-13408006C413}" srcId="{601DDA4E-70ED-D94E-8133-F370EECE321B}" destId="{67F3FDC4-D809-4441-98DD-8B649E45C347}" srcOrd="0" destOrd="0" parTransId="{ABFFE01E-4DFE-7849-9142-E251F000C46E}" sibTransId="{E3AC75BF-9218-5740-99DA-AE0849A8FED0}"/>
    <dgm:cxn modelId="{FEB59DEC-30F7-D449-88C8-7EEE89724CF2}" srcId="{28F0AE23-16AF-DA46-AC5D-5D197E1A1E96}" destId="{BFAEEE13-625B-6A42-A617-7C00017A5C11}" srcOrd="0" destOrd="0" parTransId="{CCD4E906-FB37-9B4E-855E-93A33DCAD5B4}" sibTransId="{D5FF47C1-A0A5-B344-A4A7-D68297234E4B}"/>
    <dgm:cxn modelId="{C7DA8237-833C-384D-A934-ACF38A50FA1A}" srcId="{B569FF41-3782-0E4B-BE1F-984605E1A248}" destId="{0F665056-1E4E-8E4F-899D-A9F09EF35F17}" srcOrd="7" destOrd="0" parTransId="{DACA778B-19DD-A04E-B2DC-9037064FA49F}" sibTransId="{B47221CA-AC85-474D-8893-9ECA177676DA}"/>
    <dgm:cxn modelId="{AACE17C7-8EF8-0F4F-9C30-F7FD327EE275}" srcId="{B569FF41-3782-0E4B-BE1F-984605E1A248}" destId="{D45CEE4E-F403-684B-9EFD-C03047B1608A}" srcOrd="0" destOrd="0" parTransId="{2C88DA92-0958-B642-B84B-FE6BD8A67228}" sibTransId="{4C6D18BC-CB72-0B4C-B9F3-4975CFEF7D59}"/>
    <dgm:cxn modelId="{C8B51B19-B786-3747-AA27-22EE566F3B91}" type="presOf" srcId="{40E502C3-6102-F542-82F2-5069A0D7B6AC}" destId="{56196267-AF40-2F40-9CB6-92F53ECF4149}" srcOrd="0" destOrd="0" presId="urn:microsoft.com/office/officeart/2005/8/layout/hierarchy4"/>
    <dgm:cxn modelId="{F441A8DD-36B3-9543-A493-CBB98BE2775E}" type="presOf" srcId="{601DDA4E-70ED-D94E-8133-F370EECE321B}" destId="{46F8B180-2E72-AE43-8900-5F261E1B84BD}" srcOrd="0" destOrd="0" presId="urn:microsoft.com/office/officeart/2005/8/layout/hierarchy4"/>
    <dgm:cxn modelId="{4BDA087A-09E2-7E46-9AA4-97B2ABB323D1}" type="presOf" srcId="{A77C3A82-6D84-524E-A60E-4928146E9D36}" destId="{EBDDCFD3-D323-FC4E-AFD5-48EB9A2B64FD}"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D06753BF-0B89-2F4C-8CA8-C54427A2B5CD}" type="presOf" srcId="{890A1064-FD6C-214C-BCA9-252CC7EDCF92}" destId="{18651BF8-1F38-BB4A-BE52-84A77DB905C6}" srcOrd="0" destOrd="0" presId="urn:microsoft.com/office/officeart/2005/8/layout/hierarchy4"/>
    <dgm:cxn modelId="{0BF269A9-21AA-DF4E-A565-488177A4EC45}" type="presOf" srcId="{B569FF41-3782-0E4B-BE1F-984605E1A248}" destId="{90097EEC-766E-7446-83BE-F8B272EF7B58}" srcOrd="0" destOrd="0" presId="urn:microsoft.com/office/officeart/2005/8/layout/hierarchy4"/>
    <dgm:cxn modelId="{B7862015-0561-304C-BB22-D7BF5F9B579A}" srcId="{11D6F2E8-55A8-6742-A9B5-D8609B8B288B}" destId="{279C67EB-D98A-9F48-9C0A-0946E870868F}" srcOrd="0" destOrd="0" parTransId="{A967C025-C47C-5F4B-90BB-B27AC023D13E}" sibTransId="{1C097E96-DD42-2342-BE15-FAB365B6B7E9}"/>
    <dgm:cxn modelId="{242AA406-7C3E-6A43-9ED0-CFC5F4FC2288}" type="presOf" srcId="{BFAEEE13-625B-6A42-A617-7C00017A5C11}" destId="{B2E6D841-0079-7E40-9EFB-A8BB889E48CD}" srcOrd="0" destOrd="0" presId="urn:microsoft.com/office/officeart/2005/8/layout/hierarchy4"/>
    <dgm:cxn modelId="{604B9D9F-13A8-C240-806F-DD6148A213E1}" srcId="{B569FF41-3782-0E4B-BE1F-984605E1A248}" destId="{DFFB93D3-5D1A-0643-A77D-4D20E3ECEEA5}" srcOrd="5" destOrd="0" parTransId="{C9413307-2053-4748-8C30-63FC07482AB6}" sibTransId="{E11E230D-284B-4343-9B2E-2ED2D49BFDFC}"/>
    <dgm:cxn modelId="{FF2390E4-3375-144A-8D96-0442846D01F6}" srcId="{B569FF41-3782-0E4B-BE1F-984605E1A248}" destId="{40E502C3-6102-F542-82F2-5069A0D7B6AC}" srcOrd="4" destOrd="0" parTransId="{B81FFC71-D3E5-5B4A-81F7-DDFC1B04DDA8}" sibTransId="{BD5622B5-05A0-C24C-822F-622F6B2C4967}"/>
    <dgm:cxn modelId="{170147D3-A71E-BD47-837B-04E73D896FEA}" srcId="{B569FF41-3782-0E4B-BE1F-984605E1A248}" destId="{601DDA4E-70ED-D94E-8133-F370EECE321B}" srcOrd="2" destOrd="0" parTransId="{60A16687-9107-754A-AFEB-3949BD896335}" sibTransId="{01C571EE-127C-0D44-B3DD-C58E3D0E66AA}"/>
    <dgm:cxn modelId="{5C0ADEC9-D91B-3542-9923-646267375981}" type="presOf" srcId="{3ADD2A6B-6DBA-F84F-A052-6D2C4035D1E8}" destId="{88A98ACF-C5E5-6148-A094-7F80DCE2676A}"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2D976DDE-C36F-D240-ABA2-51F1D1ABA524}" type="presOf" srcId="{66081951-F593-E14D-85B4-EA25F72BD19A}" destId="{5EC43990-8C8F-DD4C-99AA-51ED40F432EF}" srcOrd="0" destOrd="0" presId="urn:microsoft.com/office/officeart/2005/8/layout/hierarchy4"/>
    <dgm:cxn modelId="{87501125-5B79-884D-ABDA-D7023F51E002}" srcId="{B569FF41-3782-0E4B-BE1F-984605E1A248}" destId="{28F0AE23-16AF-DA46-AC5D-5D197E1A1E96}" srcOrd="6" destOrd="0" parTransId="{FBCEC657-08A4-EE42-9FD8-91429272698E}" sibTransId="{5354D17D-6B4F-3242-9029-DBDD7E2958B9}"/>
    <dgm:cxn modelId="{61FC5A9F-A3A8-084B-8F49-9D25C96A92D5}" srcId="{D45CEE4E-F403-684B-9EFD-C03047B1608A}" destId="{890A1064-FD6C-214C-BCA9-252CC7EDCF92}" srcOrd="0" destOrd="0" parTransId="{5D03FBB9-43B3-5E49-BB2F-C3BB88FF8445}" sibTransId="{E331CECA-9CB4-8C4A-96FD-A991DB09C7C7}"/>
    <dgm:cxn modelId="{A5F7100F-A7B2-024D-9D9A-0DC38043CB35}" type="presParOf" srcId="{5EC43990-8C8F-DD4C-99AA-51ED40F432EF}" destId="{8065BF19-84EB-A144-8249-8F79F736BECB}" srcOrd="0" destOrd="0" presId="urn:microsoft.com/office/officeart/2005/8/layout/hierarchy4"/>
    <dgm:cxn modelId="{08F7E7A5-DFD6-0044-9E89-B68AA5AE8E22}" type="presParOf" srcId="{8065BF19-84EB-A144-8249-8F79F736BECB}" destId="{90097EEC-766E-7446-83BE-F8B272EF7B58}" srcOrd="0" destOrd="0" presId="urn:microsoft.com/office/officeart/2005/8/layout/hierarchy4"/>
    <dgm:cxn modelId="{DA297E80-356C-9041-B668-F12FE8914DCC}" type="presParOf" srcId="{8065BF19-84EB-A144-8249-8F79F736BECB}" destId="{3B068C77-F67A-7547-A4B1-771E07A5320C}" srcOrd="1" destOrd="0" presId="urn:microsoft.com/office/officeart/2005/8/layout/hierarchy4"/>
    <dgm:cxn modelId="{BDC3BACB-3FDA-874C-B5B7-0E14D5AAB97B}" type="presParOf" srcId="{8065BF19-84EB-A144-8249-8F79F736BECB}" destId="{5C90A084-DED9-4247-8154-0EB9001C289B}" srcOrd="2" destOrd="0" presId="urn:microsoft.com/office/officeart/2005/8/layout/hierarchy4"/>
    <dgm:cxn modelId="{7F1D65CB-4938-2B4D-B723-6AD6E54A8D22}" type="presParOf" srcId="{5C90A084-DED9-4247-8154-0EB9001C289B}" destId="{9C19943A-3C5A-5C4D-A3A9-1AC32DC3018F}" srcOrd="0" destOrd="0" presId="urn:microsoft.com/office/officeart/2005/8/layout/hierarchy4"/>
    <dgm:cxn modelId="{F322D41A-A864-754B-9146-39344C306A90}" type="presParOf" srcId="{9C19943A-3C5A-5C4D-A3A9-1AC32DC3018F}" destId="{318DA991-7F8F-AB41-98C2-7E23E0D0AF2D}" srcOrd="0" destOrd="0" presId="urn:microsoft.com/office/officeart/2005/8/layout/hierarchy4"/>
    <dgm:cxn modelId="{69D91593-5DE8-434E-A053-E713EB885D64}" type="presParOf" srcId="{9C19943A-3C5A-5C4D-A3A9-1AC32DC3018F}" destId="{5FADDB81-EEF2-3B48-A962-BC7A6B15F844}" srcOrd="1" destOrd="0" presId="urn:microsoft.com/office/officeart/2005/8/layout/hierarchy4"/>
    <dgm:cxn modelId="{7AE08C6E-9597-6448-9607-52ECA88E0A14}" type="presParOf" srcId="{9C19943A-3C5A-5C4D-A3A9-1AC32DC3018F}" destId="{A4C64794-52AA-0B43-8A0C-55DBA942DAFC}" srcOrd="2" destOrd="0" presId="urn:microsoft.com/office/officeart/2005/8/layout/hierarchy4"/>
    <dgm:cxn modelId="{D530C932-5562-D048-840A-BE50C779B157}" type="presParOf" srcId="{A4C64794-52AA-0B43-8A0C-55DBA942DAFC}" destId="{FA2B5B40-D342-644B-B463-D9EDE074C5B6}" srcOrd="0" destOrd="0" presId="urn:microsoft.com/office/officeart/2005/8/layout/hierarchy4"/>
    <dgm:cxn modelId="{7BCF026F-25FF-604D-B1A8-94E8E64C0022}" type="presParOf" srcId="{FA2B5B40-D342-644B-B463-D9EDE074C5B6}" destId="{18651BF8-1F38-BB4A-BE52-84A77DB905C6}" srcOrd="0" destOrd="0" presId="urn:microsoft.com/office/officeart/2005/8/layout/hierarchy4"/>
    <dgm:cxn modelId="{D093D0B9-C317-6447-B739-932B3197158E}" type="presParOf" srcId="{FA2B5B40-D342-644B-B463-D9EDE074C5B6}" destId="{395265F9-37ED-804A-BC1D-B0151077C23B}" srcOrd="1" destOrd="0" presId="urn:microsoft.com/office/officeart/2005/8/layout/hierarchy4"/>
    <dgm:cxn modelId="{4A5301D9-6580-024A-91EF-5BF2E7471609}" type="presParOf" srcId="{5C90A084-DED9-4247-8154-0EB9001C289B}" destId="{BE081FB4-F69F-2B41-AE37-1E501089D853}" srcOrd="1" destOrd="0" presId="urn:microsoft.com/office/officeart/2005/8/layout/hierarchy4"/>
    <dgm:cxn modelId="{9E6A6390-FC94-A34A-ADD0-4E0EECBDE435}" type="presParOf" srcId="{5C90A084-DED9-4247-8154-0EB9001C289B}" destId="{02DBFD2F-C26C-024F-BECC-78E1CFFFBA30}" srcOrd="2" destOrd="0" presId="urn:microsoft.com/office/officeart/2005/8/layout/hierarchy4"/>
    <dgm:cxn modelId="{C55E16CC-2D91-3841-A71C-498E4F1FEFBC}" type="presParOf" srcId="{02DBFD2F-C26C-024F-BECC-78E1CFFFBA30}" destId="{EBDDCFD3-D323-FC4E-AFD5-48EB9A2B64FD}" srcOrd="0" destOrd="0" presId="urn:microsoft.com/office/officeart/2005/8/layout/hierarchy4"/>
    <dgm:cxn modelId="{C547DAC2-095B-D84A-8084-E69E9ACD5D17}" type="presParOf" srcId="{02DBFD2F-C26C-024F-BECC-78E1CFFFBA30}" destId="{2DA4F4A9-300C-8F4B-843F-9DAD7A51F8DB}" srcOrd="1" destOrd="0" presId="urn:microsoft.com/office/officeart/2005/8/layout/hierarchy4"/>
    <dgm:cxn modelId="{4D421F9D-E98D-674F-8DF8-B20E83F52601}" type="presParOf" srcId="{02DBFD2F-C26C-024F-BECC-78E1CFFFBA30}" destId="{95C6BA10-08BA-2B45-A85D-5E9F1B626EEC}" srcOrd="2" destOrd="0" presId="urn:microsoft.com/office/officeart/2005/8/layout/hierarchy4"/>
    <dgm:cxn modelId="{8F15835C-9768-E841-906D-C19FFE0F754B}" type="presParOf" srcId="{95C6BA10-08BA-2B45-A85D-5E9F1B626EEC}" destId="{7B16CC97-2B68-F548-94FA-4CC0A6408090}" srcOrd="0" destOrd="0" presId="urn:microsoft.com/office/officeart/2005/8/layout/hierarchy4"/>
    <dgm:cxn modelId="{67C0C578-62B4-0648-B493-DE4BD337B326}" type="presParOf" srcId="{7B16CC97-2B68-F548-94FA-4CC0A6408090}" destId="{2F7F804C-0229-8147-B9CE-74AA1CBD15D4}" srcOrd="0" destOrd="0" presId="urn:microsoft.com/office/officeart/2005/8/layout/hierarchy4"/>
    <dgm:cxn modelId="{ED9FA73A-BB58-864E-B827-B6B20BD80724}" type="presParOf" srcId="{7B16CC97-2B68-F548-94FA-4CC0A6408090}" destId="{0FE18469-3370-E745-8656-7EAF0B850AF2}" srcOrd="1" destOrd="0" presId="urn:microsoft.com/office/officeart/2005/8/layout/hierarchy4"/>
    <dgm:cxn modelId="{AA1DAC2F-A5CD-EF45-933B-E43E090C5B6A}" type="presParOf" srcId="{5C90A084-DED9-4247-8154-0EB9001C289B}" destId="{ABCDABA0-2EC8-E54B-868B-928F37389729}" srcOrd="3" destOrd="0" presId="urn:microsoft.com/office/officeart/2005/8/layout/hierarchy4"/>
    <dgm:cxn modelId="{6CF9B51C-53CF-B642-A007-B836313AE056}" type="presParOf" srcId="{5C90A084-DED9-4247-8154-0EB9001C289B}" destId="{28DD930D-52F0-8E45-B0E6-542520F873C2}" srcOrd="4" destOrd="0" presId="urn:microsoft.com/office/officeart/2005/8/layout/hierarchy4"/>
    <dgm:cxn modelId="{E2C1F00C-BCA1-C94C-8ED3-25ECFBFE4A20}" type="presParOf" srcId="{28DD930D-52F0-8E45-B0E6-542520F873C2}" destId="{46F8B180-2E72-AE43-8900-5F261E1B84BD}" srcOrd="0" destOrd="0" presId="urn:microsoft.com/office/officeart/2005/8/layout/hierarchy4"/>
    <dgm:cxn modelId="{D2855129-8545-9C48-8CB8-BEE1AAB6D69A}" type="presParOf" srcId="{28DD930D-52F0-8E45-B0E6-542520F873C2}" destId="{CD0CAAA9-3AA5-BD40-ACE0-7162114C6A40}" srcOrd="1" destOrd="0" presId="urn:microsoft.com/office/officeart/2005/8/layout/hierarchy4"/>
    <dgm:cxn modelId="{6E98DAC9-768A-1F45-8E87-EDC643B71551}" type="presParOf" srcId="{28DD930D-52F0-8E45-B0E6-542520F873C2}" destId="{B868E002-271F-4044-AB4B-85A0120C7B01}" srcOrd="2" destOrd="0" presId="urn:microsoft.com/office/officeart/2005/8/layout/hierarchy4"/>
    <dgm:cxn modelId="{EDD54AD7-0D1A-9C49-A6B3-5CB8DF463DB7}" type="presParOf" srcId="{B868E002-271F-4044-AB4B-85A0120C7B01}" destId="{3CDA1E17-6D7E-C343-97BD-3063D34EB5FC}" srcOrd="0" destOrd="0" presId="urn:microsoft.com/office/officeart/2005/8/layout/hierarchy4"/>
    <dgm:cxn modelId="{C468D3D7-B7DB-4447-B3AB-C47885A63B7C}" type="presParOf" srcId="{3CDA1E17-6D7E-C343-97BD-3063D34EB5FC}" destId="{AAAB5DFB-65BB-2741-961A-BE3246A07D35}" srcOrd="0" destOrd="0" presId="urn:microsoft.com/office/officeart/2005/8/layout/hierarchy4"/>
    <dgm:cxn modelId="{E14A46AE-AA43-E64A-ABD1-7998832E83A0}" type="presParOf" srcId="{3CDA1E17-6D7E-C343-97BD-3063D34EB5FC}" destId="{FAD48B2C-B74E-A842-9369-5D6AA8180B25}" srcOrd="1" destOrd="0" presId="urn:microsoft.com/office/officeart/2005/8/layout/hierarchy4"/>
    <dgm:cxn modelId="{BC9586D2-0181-794C-ABE1-526B47A34FA1}" type="presParOf" srcId="{5C90A084-DED9-4247-8154-0EB9001C289B}" destId="{B888CF7C-2A5E-F541-8C2D-CDE38E8A5FFE}" srcOrd="5" destOrd="0" presId="urn:microsoft.com/office/officeart/2005/8/layout/hierarchy4"/>
    <dgm:cxn modelId="{301EA704-CCE2-604C-81D2-8C5BE8DD46BB}" type="presParOf" srcId="{5C90A084-DED9-4247-8154-0EB9001C289B}" destId="{E3312A52-710E-8040-9D4F-90C362AA1C76}" srcOrd="6" destOrd="0" presId="urn:microsoft.com/office/officeart/2005/8/layout/hierarchy4"/>
    <dgm:cxn modelId="{19157A32-368B-5F4E-9EC9-3DE5A732A2A1}" type="presParOf" srcId="{E3312A52-710E-8040-9D4F-90C362AA1C76}" destId="{4A367B90-D384-B440-AB27-9D7C7D3611A2}" srcOrd="0" destOrd="0" presId="urn:microsoft.com/office/officeart/2005/8/layout/hierarchy4"/>
    <dgm:cxn modelId="{657DDBD1-E24A-764E-A571-B6A9BE2E44C3}" type="presParOf" srcId="{E3312A52-710E-8040-9D4F-90C362AA1C76}" destId="{960A8416-C5E1-E14D-A0D2-07446B49E656}" srcOrd="1" destOrd="0" presId="urn:microsoft.com/office/officeart/2005/8/layout/hierarchy4"/>
    <dgm:cxn modelId="{B7FDA831-2E9B-CC48-82B7-E557EFF24D71}" type="presParOf" srcId="{E3312A52-710E-8040-9D4F-90C362AA1C76}" destId="{91C2135C-4A52-BE48-BF4D-3A635F87CB0D}" srcOrd="2" destOrd="0" presId="urn:microsoft.com/office/officeart/2005/8/layout/hierarchy4"/>
    <dgm:cxn modelId="{362EA760-41B4-0B49-8FB3-CC37368737F5}" type="presParOf" srcId="{91C2135C-4A52-BE48-BF4D-3A635F87CB0D}" destId="{C15C8767-4B83-574D-AD77-47402E3ACDC2}" srcOrd="0" destOrd="0" presId="urn:microsoft.com/office/officeart/2005/8/layout/hierarchy4"/>
    <dgm:cxn modelId="{6A2CCE93-1AAB-2240-A50C-E2572A3A7C94}" type="presParOf" srcId="{C15C8767-4B83-574D-AD77-47402E3ACDC2}" destId="{77AF7BC7-2CA6-3449-B394-4F038B14FF68}" srcOrd="0" destOrd="0" presId="urn:microsoft.com/office/officeart/2005/8/layout/hierarchy4"/>
    <dgm:cxn modelId="{61601E23-DA81-3A46-95E8-0BCE3ABA3F57}" type="presParOf" srcId="{C15C8767-4B83-574D-AD77-47402E3ACDC2}" destId="{6F6F1A1C-B8F6-944D-9DB4-9E995E891B1E}" srcOrd="1" destOrd="0" presId="urn:microsoft.com/office/officeart/2005/8/layout/hierarchy4"/>
    <dgm:cxn modelId="{804F7E6E-4F67-704C-AA0B-11A86E711D7C}" type="presParOf" srcId="{5C90A084-DED9-4247-8154-0EB9001C289B}" destId="{5D66A8C3-EF83-3B4B-8356-7F09A0CA5F23}" srcOrd="7" destOrd="0" presId="urn:microsoft.com/office/officeart/2005/8/layout/hierarchy4"/>
    <dgm:cxn modelId="{2085C7DD-E835-E745-A2E6-35A1EE5269AD}" type="presParOf" srcId="{5C90A084-DED9-4247-8154-0EB9001C289B}" destId="{8B5DE50D-6591-3A4E-AFE6-7F9A7105924F}" srcOrd="8" destOrd="0" presId="urn:microsoft.com/office/officeart/2005/8/layout/hierarchy4"/>
    <dgm:cxn modelId="{8EF5D884-567E-9D49-A273-714BC5E98E25}" type="presParOf" srcId="{8B5DE50D-6591-3A4E-AFE6-7F9A7105924F}" destId="{56196267-AF40-2F40-9CB6-92F53ECF4149}" srcOrd="0" destOrd="0" presId="urn:microsoft.com/office/officeart/2005/8/layout/hierarchy4"/>
    <dgm:cxn modelId="{8A94E9B2-BB3F-764A-838D-449281AEB61D}" type="presParOf" srcId="{8B5DE50D-6591-3A4E-AFE6-7F9A7105924F}" destId="{ED20508A-73F0-A549-9CEB-64FF73AAB381}" srcOrd="1" destOrd="0" presId="urn:microsoft.com/office/officeart/2005/8/layout/hierarchy4"/>
    <dgm:cxn modelId="{88E0FE65-2901-6F43-BDC7-826D45A1688B}" type="presParOf" srcId="{8B5DE50D-6591-3A4E-AFE6-7F9A7105924F}" destId="{DA4C0A76-9489-9542-A5D9-23744034E6BE}" srcOrd="2" destOrd="0" presId="urn:microsoft.com/office/officeart/2005/8/layout/hierarchy4"/>
    <dgm:cxn modelId="{61045D85-FEB2-E049-8791-66A8F113933D}" type="presParOf" srcId="{DA4C0A76-9489-9542-A5D9-23744034E6BE}" destId="{5652EBC7-0ECE-9345-A1A4-1A53B10269D4}" srcOrd="0" destOrd="0" presId="urn:microsoft.com/office/officeart/2005/8/layout/hierarchy4"/>
    <dgm:cxn modelId="{07B722C4-D869-D74E-A28A-1FEB5969564A}" type="presParOf" srcId="{5652EBC7-0ECE-9345-A1A4-1A53B10269D4}" destId="{05A92AB4-B297-9B44-93F7-2A6786ECB534}" srcOrd="0" destOrd="0" presId="urn:microsoft.com/office/officeart/2005/8/layout/hierarchy4"/>
    <dgm:cxn modelId="{DBC004D2-4B8A-FA48-9763-23596DBC0308}" type="presParOf" srcId="{5652EBC7-0ECE-9345-A1A4-1A53B10269D4}" destId="{3E636DD5-C7FF-C244-9242-AB42A138D075}" srcOrd="1" destOrd="0" presId="urn:microsoft.com/office/officeart/2005/8/layout/hierarchy4"/>
    <dgm:cxn modelId="{2E0761B1-D8A1-DD43-B177-090CC4C18B04}" type="presParOf" srcId="{5C90A084-DED9-4247-8154-0EB9001C289B}" destId="{54BF5FD2-B4C3-CC4B-9B78-4643108AB77C}" srcOrd="9" destOrd="0" presId="urn:microsoft.com/office/officeart/2005/8/layout/hierarchy4"/>
    <dgm:cxn modelId="{27689E0B-042E-474C-88F9-1163BC341A1E}" type="presParOf" srcId="{5C90A084-DED9-4247-8154-0EB9001C289B}" destId="{23264867-DCF3-624C-B87E-9DDC40E18878}" srcOrd="10" destOrd="0" presId="urn:microsoft.com/office/officeart/2005/8/layout/hierarchy4"/>
    <dgm:cxn modelId="{75981384-2602-334D-8D31-F6CC2E5E6B18}" type="presParOf" srcId="{23264867-DCF3-624C-B87E-9DDC40E18878}" destId="{55E78CAA-6D34-A248-82CE-2B8D14256034}" srcOrd="0" destOrd="0" presId="urn:microsoft.com/office/officeart/2005/8/layout/hierarchy4"/>
    <dgm:cxn modelId="{17242387-13EB-A84F-8B4C-F6C56EBAC49D}" type="presParOf" srcId="{23264867-DCF3-624C-B87E-9DDC40E18878}" destId="{BCB093B9-B4F3-3145-BCE8-5D79A159AD3D}" srcOrd="1" destOrd="0" presId="urn:microsoft.com/office/officeart/2005/8/layout/hierarchy4"/>
    <dgm:cxn modelId="{5CB0CDAD-697E-624D-A8D8-898453C068CA}" type="presParOf" srcId="{23264867-DCF3-624C-B87E-9DDC40E18878}" destId="{2BAC1C20-9DFC-494A-B343-8A1AABF57C20}" srcOrd="2" destOrd="0" presId="urn:microsoft.com/office/officeart/2005/8/layout/hierarchy4"/>
    <dgm:cxn modelId="{568B46DF-FA3D-F14B-B214-9A268AF9C7DA}" type="presParOf" srcId="{2BAC1C20-9DFC-494A-B343-8A1AABF57C20}" destId="{1997BDEE-DA3C-C141-9379-20E8009C258A}" srcOrd="0" destOrd="0" presId="urn:microsoft.com/office/officeart/2005/8/layout/hierarchy4"/>
    <dgm:cxn modelId="{AFAEA699-DDAF-814E-8B7A-D69990D591F6}" type="presParOf" srcId="{1997BDEE-DA3C-C141-9379-20E8009C258A}" destId="{88A98ACF-C5E5-6148-A094-7F80DCE2676A}" srcOrd="0" destOrd="0" presId="urn:microsoft.com/office/officeart/2005/8/layout/hierarchy4"/>
    <dgm:cxn modelId="{7E73E39F-25FE-404D-8A89-F844BB4058CD}" type="presParOf" srcId="{1997BDEE-DA3C-C141-9379-20E8009C258A}" destId="{2FA7E1C2-63CA-2E42-A222-85A0332CBDB0}" srcOrd="1" destOrd="0" presId="urn:microsoft.com/office/officeart/2005/8/layout/hierarchy4"/>
    <dgm:cxn modelId="{CE27B501-E055-CF43-B1E0-A7A471638CBB}" type="presParOf" srcId="{5C90A084-DED9-4247-8154-0EB9001C289B}" destId="{C2657103-2D55-0942-80A4-5B389FA24B4E}" srcOrd="11" destOrd="0" presId="urn:microsoft.com/office/officeart/2005/8/layout/hierarchy4"/>
    <dgm:cxn modelId="{BB4E64AA-19E5-D444-9DA2-79C748619FA1}" type="presParOf" srcId="{5C90A084-DED9-4247-8154-0EB9001C289B}" destId="{0137DD6C-59A8-2845-827F-D31DE278B0C6}" srcOrd="12" destOrd="0" presId="urn:microsoft.com/office/officeart/2005/8/layout/hierarchy4"/>
    <dgm:cxn modelId="{1F3617D8-0A53-8444-9494-1C6681AEE955}" type="presParOf" srcId="{0137DD6C-59A8-2845-827F-D31DE278B0C6}" destId="{9A5363E9-F583-014E-9114-A649CF10A552}" srcOrd="0" destOrd="0" presId="urn:microsoft.com/office/officeart/2005/8/layout/hierarchy4"/>
    <dgm:cxn modelId="{DC57B3A0-02C9-1E41-9DA6-214DA8146F4C}" type="presParOf" srcId="{0137DD6C-59A8-2845-827F-D31DE278B0C6}" destId="{3C7A899D-9022-3048-B5AF-0891D311D03E}" srcOrd="1" destOrd="0" presId="urn:microsoft.com/office/officeart/2005/8/layout/hierarchy4"/>
    <dgm:cxn modelId="{0EFD219B-A4DB-FE4B-931D-1FE4EE39AA1F}" type="presParOf" srcId="{0137DD6C-59A8-2845-827F-D31DE278B0C6}" destId="{982053EF-29BD-A243-B627-A2BFB8F87BDE}" srcOrd="2" destOrd="0" presId="urn:microsoft.com/office/officeart/2005/8/layout/hierarchy4"/>
    <dgm:cxn modelId="{70F4279D-5BAB-8548-9F8B-EE3295F77C41}" type="presParOf" srcId="{982053EF-29BD-A243-B627-A2BFB8F87BDE}" destId="{9B5D1686-9C70-CF4E-880A-E219137E72EE}" srcOrd="0" destOrd="0" presId="urn:microsoft.com/office/officeart/2005/8/layout/hierarchy4"/>
    <dgm:cxn modelId="{01C7452C-7834-2340-8E24-1A2C6A1DED90}" type="presParOf" srcId="{9B5D1686-9C70-CF4E-880A-E219137E72EE}" destId="{B2E6D841-0079-7E40-9EFB-A8BB889E48CD}" srcOrd="0" destOrd="0" presId="urn:microsoft.com/office/officeart/2005/8/layout/hierarchy4"/>
    <dgm:cxn modelId="{09A01416-3E3E-F249-9122-8F8991479874}" type="presParOf" srcId="{9B5D1686-9C70-CF4E-880A-E219137E72EE}" destId="{F088FAA4-45C6-C745-83EA-44FE21C96907}" srcOrd="1" destOrd="0" presId="urn:microsoft.com/office/officeart/2005/8/layout/hierarchy4"/>
    <dgm:cxn modelId="{20B021D4-1F7B-CC41-A570-0C2DDD351F2C}" type="presParOf" srcId="{5C90A084-DED9-4247-8154-0EB9001C289B}" destId="{819390F2-2178-5146-86CC-F2051F1B8C21}" srcOrd="13" destOrd="0" presId="urn:microsoft.com/office/officeart/2005/8/layout/hierarchy4"/>
    <dgm:cxn modelId="{17024F7C-6AFA-8A4E-904D-EBC4E202874A}" type="presParOf" srcId="{5C90A084-DED9-4247-8154-0EB9001C289B}" destId="{1689D95D-CDA5-444D-8390-8C3776325826}" srcOrd="14" destOrd="0" presId="urn:microsoft.com/office/officeart/2005/8/layout/hierarchy4"/>
    <dgm:cxn modelId="{FC4CA693-321C-8448-99D3-60E50814A911}" type="presParOf" srcId="{1689D95D-CDA5-444D-8390-8C3776325826}" destId="{D0E0FB2A-3CA6-AA49-9279-D6854D929E6A}" srcOrd="0" destOrd="0" presId="urn:microsoft.com/office/officeart/2005/8/layout/hierarchy4"/>
    <dgm:cxn modelId="{1AA19422-68CF-9A47-84FC-736ECBBBDE44}" type="presParOf" srcId="{1689D95D-CDA5-444D-8390-8C3776325826}" destId="{AD3E6DB6-538A-FD46-8D2C-11377B195A01}" srcOrd="1" destOrd="0" presId="urn:microsoft.com/office/officeart/2005/8/layout/hierarchy4"/>
    <dgm:cxn modelId="{063A755D-4905-1141-B226-11D7E64059F6}" type="presParOf" srcId="{1689D95D-CDA5-444D-8390-8C3776325826}" destId="{47BAE766-22BB-2447-8017-4CC8957E81FD}" srcOrd="2" destOrd="0" presId="urn:microsoft.com/office/officeart/2005/8/layout/hierarchy4"/>
    <dgm:cxn modelId="{CC5BC880-8C1B-E642-846A-007352294B64}" type="presParOf" srcId="{47BAE766-22BB-2447-8017-4CC8957E81FD}" destId="{A09035E9-54DF-FB47-86BD-571DDBBD6262}" srcOrd="0" destOrd="0" presId="urn:microsoft.com/office/officeart/2005/8/layout/hierarchy4"/>
    <dgm:cxn modelId="{34B724A5-91F9-7345-A818-2A8FAFC7D799}" type="presParOf" srcId="{A09035E9-54DF-FB47-86BD-571DDBBD6262}" destId="{0B43B9C4-18A8-8A4F-A35B-6804BFBC6153}" srcOrd="0" destOrd="0" presId="urn:microsoft.com/office/officeart/2005/8/layout/hierarchy4"/>
    <dgm:cxn modelId="{493D0EE7-4A18-6E4C-80B0-28538F588A6A}" type="presParOf" srcId="{A09035E9-54DF-FB47-86BD-571DDBBD6262}" destId="{D958671E-8FB6-CD4B-AAAE-0BDBF4D1C124}" srcOrd="1" destOrd="0" presId="urn:microsoft.com/office/officeart/2005/8/layout/hierarchy4"/>
    <dgm:cxn modelId="{F8601AE2-8B73-CE46-9A4F-606E2B52445D}" type="presParOf" srcId="{5C90A084-DED9-4247-8154-0EB9001C289B}" destId="{2D166BC0-FECF-D145-89B4-3481D4D9AAC8}" srcOrd="15" destOrd="0" presId="urn:microsoft.com/office/officeart/2005/8/layout/hierarchy4"/>
    <dgm:cxn modelId="{5CC93E89-712B-EF44-A0EF-81FA20898F65}" type="presParOf" srcId="{5C90A084-DED9-4247-8154-0EB9001C289B}" destId="{D3515F63-766C-A34A-9571-72CC8013AC93}" srcOrd="16" destOrd="0" presId="urn:microsoft.com/office/officeart/2005/8/layout/hierarchy4"/>
    <dgm:cxn modelId="{A8E3230C-97DE-9941-A36F-859905B633AC}" type="presParOf" srcId="{D3515F63-766C-A34A-9571-72CC8013AC93}" destId="{5AF8245B-8188-8744-8EA9-322D3C8F2B05}" srcOrd="0" destOrd="0" presId="urn:microsoft.com/office/officeart/2005/8/layout/hierarchy4"/>
    <dgm:cxn modelId="{670CB39A-6EF3-3C47-B7E7-7AF87F6DD86B}" type="presParOf" srcId="{D3515F63-766C-A34A-9571-72CC8013AC93}" destId="{4FCE3F87-C6FE-D648-A4A8-63092B36CEF3}" srcOrd="1" destOrd="0" presId="urn:microsoft.com/office/officeart/2005/8/layout/hierarchy4"/>
    <dgm:cxn modelId="{B6A60A7E-ABEF-8346-BE65-F4382F5ECB65}" type="presParOf" srcId="{D3515F63-766C-A34A-9571-72CC8013AC93}" destId="{34CA4660-61AC-B948-A74F-6415A514D426}" srcOrd="2" destOrd="0" presId="urn:microsoft.com/office/officeart/2005/8/layout/hierarchy4"/>
    <dgm:cxn modelId="{1078616D-0F9D-B347-81FF-1A3713D9D0B8}" type="presParOf" srcId="{34CA4660-61AC-B948-A74F-6415A514D426}" destId="{F6B38F1E-0189-6E4B-A24E-9572442285A5}" srcOrd="0" destOrd="0" presId="urn:microsoft.com/office/officeart/2005/8/layout/hierarchy4"/>
    <dgm:cxn modelId="{421CAAF3-432D-FB47-834F-2FA4C73BC712}" type="presParOf" srcId="{F6B38F1E-0189-6E4B-A24E-9572442285A5}" destId="{289BD9CD-E8D5-AC48-BE4D-EDFF0BC432A7}" srcOrd="0" destOrd="0" presId="urn:microsoft.com/office/officeart/2005/8/layout/hierarchy4"/>
    <dgm:cxn modelId="{33B8FE6A-543C-8349-AFBF-6A299521BA4E}"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rgbClr val="20507E"/>
              </a:solidFill>
            </a:rPr>
            <a:t>Total portfolio: </a:t>
          </a:r>
          <a:r>
            <a:rPr lang="is-IS" sz="1500" kern="1200">
              <a:solidFill>
                <a:srgbClr val="20507E"/>
              </a:solidFill>
            </a:rPr>
            <a:t>248.53M </a:t>
          </a:r>
          <a:r>
            <a:rPr lang="en-US" sz="1500" kern="1200">
              <a:solidFill>
                <a:srgbClr val="20507E"/>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311862"/>
    <w:rsid w:val="003F572B"/>
    <w:rsid w:val="00487448"/>
    <w:rsid w:val="008514B4"/>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F815FB"/>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F815FB"/>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F815FB"/>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F815FB"/>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Structure Proposal.dotx</Template>
  <TotalTime>121</TotalTime>
  <Pages>3</Pages>
  <Words>107</Words>
  <Characters>616</Characters>
  <Application>Microsoft Macintosh Word</Application>
  <DocSecurity>0</DocSecurity>
  <Lines>5</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722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Pantelis Isaiah</cp:lastModifiedBy>
  <cp:revision>30</cp:revision>
  <dcterms:created xsi:type="dcterms:W3CDTF">2016-07-08T12:18:00Z</dcterms:created>
  <dcterms:modified xsi:type="dcterms:W3CDTF">2016-07-10T05:16:00Z</dcterms:modified>
  <cp:category/>
</cp:coreProperties>
</file>